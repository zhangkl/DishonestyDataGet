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F4C" w:rsidRPr="00036AE3" w:rsidRDefault="00FB101A" w:rsidP="002D11B8">
      <w:pPr>
        <w:pStyle w:val="1"/>
      </w:pPr>
      <w:r>
        <w:rPr>
          <w:rFonts w:hint="eastAsia"/>
        </w:rPr>
        <w:t>失信人数据抓取</w:t>
      </w:r>
    </w:p>
    <w:p w:rsidR="00EF2508" w:rsidRPr="00EF2508" w:rsidRDefault="00DF164C" w:rsidP="00EF250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F2508">
        <w:rPr>
          <w:rFonts w:hint="eastAsia"/>
        </w:rPr>
        <w:t>百度数据</w:t>
      </w:r>
    </w:p>
    <w:p w:rsidR="00290C73" w:rsidRDefault="00DF164C" w:rsidP="00290C73">
      <w:pPr>
        <w:pStyle w:val="3"/>
      </w:pPr>
      <w:r>
        <w:rPr>
          <w:rFonts w:hint="eastAsia"/>
        </w:rPr>
        <w:t>1.</w:t>
      </w:r>
      <w:r w:rsidR="0051696D">
        <w:rPr>
          <w:rFonts w:hint="eastAsia"/>
        </w:rPr>
        <w:t>1</w:t>
      </w:r>
      <w:r w:rsidR="0051696D">
        <w:rPr>
          <w:rFonts w:hint="eastAsia"/>
        </w:rPr>
        <w:t>、</w:t>
      </w:r>
      <w:r w:rsidR="00EF2508">
        <w:rPr>
          <w:rFonts w:hint="eastAsia"/>
        </w:rPr>
        <w:t>抓取方式</w:t>
      </w:r>
    </w:p>
    <w:p w:rsidR="00290C73" w:rsidRDefault="00290C73" w:rsidP="00290C73">
      <w:r>
        <w:rPr>
          <w:rFonts w:hint="eastAsia"/>
        </w:rPr>
        <w:t>链接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为：</w:t>
      </w:r>
    </w:p>
    <w:p w:rsidR="0051696D" w:rsidRDefault="00290C73" w:rsidP="00290C73">
      <w:r w:rsidRPr="00290C73">
        <w:t>https://sp0.baidu.com/8aQDcjqpAAV3otqbppnN2DJv/api.php?resource_id=6899&amp;query=</w:t>
      </w:r>
      <w:r w:rsidR="00F078BC" w:rsidRPr="00F078BC">
        <w:rPr>
          <w:rFonts w:hint="eastAsia"/>
        </w:rPr>
        <w:t>失信被执行人名单</w:t>
      </w:r>
      <w:r w:rsidRPr="00290C73">
        <w:t>&amp;cardNum=0001&amp;iname=&amp;areaName=&amp;pn=0&amp;ie=utf-8&amp;oe=utf-8&amp;format=json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1985"/>
        <w:gridCol w:w="5153"/>
      </w:tblGrid>
      <w:tr w:rsidR="00F078BC" w:rsidTr="00F078BC">
        <w:trPr>
          <w:jc w:val="center"/>
        </w:trPr>
        <w:tc>
          <w:tcPr>
            <w:tcW w:w="1384" w:type="dxa"/>
          </w:tcPr>
          <w:p w:rsidR="00F078BC" w:rsidRPr="00C35C0F" w:rsidRDefault="00F078BC" w:rsidP="00F078BC">
            <w:pPr>
              <w:jc w:val="center"/>
              <w:rPr>
                <w:color w:val="1F497D" w:themeColor="text2"/>
              </w:rPr>
            </w:pPr>
            <w:r w:rsidRPr="00C35C0F">
              <w:rPr>
                <w:rFonts w:hint="eastAsia"/>
                <w:color w:val="1F497D" w:themeColor="text2"/>
              </w:rPr>
              <w:t>参数</w:t>
            </w:r>
          </w:p>
        </w:tc>
        <w:tc>
          <w:tcPr>
            <w:tcW w:w="1985" w:type="dxa"/>
          </w:tcPr>
          <w:p w:rsidR="00F078BC" w:rsidRPr="00C35C0F" w:rsidRDefault="00F078BC" w:rsidP="00F078BC">
            <w:pPr>
              <w:jc w:val="center"/>
              <w:rPr>
                <w:color w:val="1F497D" w:themeColor="text2"/>
              </w:rPr>
            </w:pPr>
            <w:r w:rsidRPr="00C35C0F">
              <w:rPr>
                <w:rFonts w:hint="eastAsia"/>
                <w:color w:val="1F497D" w:themeColor="text2"/>
              </w:rPr>
              <w:t>值</w:t>
            </w:r>
          </w:p>
        </w:tc>
        <w:tc>
          <w:tcPr>
            <w:tcW w:w="5153" w:type="dxa"/>
          </w:tcPr>
          <w:p w:rsidR="00F078BC" w:rsidRPr="00C35C0F" w:rsidRDefault="00F078BC" w:rsidP="00F078BC">
            <w:pPr>
              <w:jc w:val="center"/>
              <w:rPr>
                <w:color w:val="1F497D" w:themeColor="text2"/>
              </w:rPr>
            </w:pPr>
            <w:r w:rsidRPr="00C35C0F">
              <w:rPr>
                <w:rFonts w:hint="eastAsia"/>
                <w:color w:val="1F497D" w:themeColor="text2"/>
              </w:rPr>
              <w:t>说明</w:t>
            </w:r>
          </w:p>
        </w:tc>
      </w:tr>
      <w:tr w:rsidR="00F078BC" w:rsidTr="00F078BC">
        <w:trPr>
          <w:jc w:val="center"/>
        </w:trPr>
        <w:tc>
          <w:tcPr>
            <w:tcW w:w="1384" w:type="dxa"/>
          </w:tcPr>
          <w:p w:rsidR="00F078BC" w:rsidRDefault="00F078BC" w:rsidP="00290C73">
            <w:proofErr w:type="spellStart"/>
            <w:r w:rsidRPr="00290C73">
              <w:t>resource_id</w:t>
            </w:r>
            <w:proofErr w:type="spellEnd"/>
          </w:p>
        </w:tc>
        <w:tc>
          <w:tcPr>
            <w:tcW w:w="1985" w:type="dxa"/>
          </w:tcPr>
          <w:p w:rsidR="00F078BC" w:rsidRDefault="00F078BC" w:rsidP="00290C73">
            <w:r w:rsidRPr="00290C73">
              <w:t>6899</w:t>
            </w:r>
          </w:p>
        </w:tc>
        <w:tc>
          <w:tcPr>
            <w:tcW w:w="5153" w:type="dxa"/>
          </w:tcPr>
          <w:p w:rsidR="00F078BC" w:rsidRDefault="00F078BC" w:rsidP="00290C73"/>
        </w:tc>
      </w:tr>
      <w:tr w:rsidR="00F078BC" w:rsidTr="00F078BC">
        <w:trPr>
          <w:jc w:val="center"/>
        </w:trPr>
        <w:tc>
          <w:tcPr>
            <w:tcW w:w="1384" w:type="dxa"/>
          </w:tcPr>
          <w:p w:rsidR="00F078BC" w:rsidRDefault="00F078BC" w:rsidP="00290C73">
            <w:r w:rsidRPr="00290C73">
              <w:t>query</w:t>
            </w:r>
          </w:p>
        </w:tc>
        <w:tc>
          <w:tcPr>
            <w:tcW w:w="1985" w:type="dxa"/>
          </w:tcPr>
          <w:p w:rsidR="00F078BC" w:rsidRDefault="00F078BC" w:rsidP="00290C73">
            <w:r w:rsidRPr="00F078BC">
              <w:rPr>
                <w:rFonts w:hint="eastAsia"/>
              </w:rPr>
              <w:t>失信被执行人名单</w:t>
            </w:r>
          </w:p>
        </w:tc>
        <w:tc>
          <w:tcPr>
            <w:tcW w:w="5153" w:type="dxa"/>
          </w:tcPr>
          <w:p w:rsidR="00F078BC" w:rsidRDefault="00F078BC" w:rsidP="00F078BC">
            <w:r>
              <w:rPr>
                <w:rFonts w:hint="eastAsia"/>
              </w:rPr>
              <w:t>程序中赋值为编码后的字符</w:t>
            </w:r>
          </w:p>
        </w:tc>
      </w:tr>
      <w:tr w:rsidR="00F078BC" w:rsidTr="00F078BC">
        <w:trPr>
          <w:jc w:val="center"/>
        </w:trPr>
        <w:tc>
          <w:tcPr>
            <w:tcW w:w="1384" w:type="dxa"/>
          </w:tcPr>
          <w:p w:rsidR="00F078BC" w:rsidRDefault="00F078BC" w:rsidP="00290C73">
            <w:proofErr w:type="spellStart"/>
            <w:r w:rsidRPr="00290C73">
              <w:t>cardNum</w:t>
            </w:r>
            <w:proofErr w:type="spellEnd"/>
          </w:p>
        </w:tc>
        <w:tc>
          <w:tcPr>
            <w:tcW w:w="1985" w:type="dxa"/>
          </w:tcPr>
          <w:p w:rsidR="00F078BC" w:rsidRDefault="00F078BC" w:rsidP="00290C73">
            <w:r w:rsidRPr="00290C73">
              <w:t>0001</w:t>
            </w:r>
          </w:p>
        </w:tc>
        <w:tc>
          <w:tcPr>
            <w:tcW w:w="5153" w:type="dxa"/>
          </w:tcPr>
          <w:p w:rsidR="00F078BC" w:rsidRPr="00F078BC" w:rsidRDefault="00F078BC" w:rsidP="00F078BC">
            <w:r>
              <w:rPr>
                <w:rFonts w:hint="eastAsia"/>
              </w:rPr>
              <w:t>证件号码</w:t>
            </w:r>
            <w:r w:rsidRPr="00F078BC">
              <w:t>身份证号码</w:t>
            </w:r>
            <w:r w:rsidRPr="00F078BC">
              <w:t>/</w:t>
            </w:r>
            <w:r w:rsidRPr="00F078BC">
              <w:t>组织机构代码</w:t>
            </w:r>
            <w:r w:rsidRPr="00F078BC">
              <w:rPr>
                <w:rFonts w:hint="eastAsia"/>
              </w:rPr>
              <w:t>，</w:t>
            </w:r>
            <w:r>
              <w:rPr>
                <w:rFonts w:hint="eastAsia"/>
              </w:rPr>
              <w:t>传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位的时候返回失信个人，传入单个字符的时候，返回失信企业。</w:t>
            </w:r>
          </w:p>
        </w:tc>
      </w:tr>
      <w:tr w:rsidR="00F078BC" w:rsidTr="00F078BC">
        <w:trPr>
          <w:jc w:val="center"/>
        </w:trPr>
        <w:tc>
          <w:tcPr>
            <w:tcW w:w="1384" w:type="dxa"/>
          </w:tcPr>
          <w:p w:rsidR="00F078BC" w:rsidRDefault="00F078BC" w:rsidP="00290C73">
            <w:proofErr w:type="spellStart"/>
            <w:r w:rsidRPr="00290C73">
              <w:t>iname</w:t>
            </w:r>
            <w:proofErr w:type="spellEnd"/>
          </w:p>
        </w:tc>
        <w:tc>
          <w:tcPr>
            <w:tcW w:w="1985" w:type="dxa"/>
          </w:tcPr>
          <w:p w:rsidR="00F078BC" w:rsidRDefault="00F078BC" w:rsidP="00290C73"/>
        </w:tc>
        <w:tc>
          <w:tcPr>
            <w:tcW w:w="5153" w:type="dxa"/>
          </w:tcPr>
          <w:p w:rsidR="00F078BC" w:rsidRDefault="00F078BC" w:rsidP="00290C73">
            <w:r w:rsidRPr="00F078BC">
              <w:t>被执行人姓名</w:t>
            </w:r>
            <w:r w:rsidRPr="00F078BC">
              <w:t>/</w:t>
            </w:r>
            <w:r w:rsidRPr="00F078BC">
              <w:t>名称</w:t>
            </w:r>
          </w:p>
        </w:tc>
      </w:tr>
      <w:tr w:rsidR="00F078BC" w:rsidTr="00F078BC">
        <w:trPr>
          <w:jc w:val="center"/>
        </w:trPr>
        <w:tc>
          <w:tcPr>
            <w:tcW w:w="1384" w:type="dxa"/>
          </w:tcPr>
          <w:p w:rsidR="00F078BC" w:rsidRPr="00290C73" w:rsidRDefault="00F078BC" w:rsidP="00290C73">
            <w:proofErr w:type="spellStart"/>
            <w:r w:rsidRPr="00290C73">
              <w:t>areaName</w:t>
            </w:r>
            <w:proofErr w:type="spellEnd"/>
          </w:p>
        </w:tc>
        <w:tc>
          <w:tcPr>
            <w:tcW w:w="1985" w:type="dxa"/>
          </w:tcPr>
          <w:p w:rsidR="00F078BC" w:rsidRDefault="00F078BC" w:rsidP="00F078BC">
            <w:r>
              <w:rPr>
                <w:rFonts w:hint="eastAsia"/>
              </w:rPr>
              <w:t>区域名称</w:t>
            </w:r>
          </w:p>
        </w:tc>
        <w:tc>
          <w:tcPr>
            <w:tcW w:w="5153" w:type="dxa"/>
          </w:tcPr>
          <w:p w:rsidR="00F078BC" w:rsidRPr="00D1324E" w:rsidRDefault="00AA1847" w:rsidP="00F078BC">
            <w:pPr>
              <w:rPr>
                <w:rFonts w:ascii="Consolas" w:hAnsi="Consolas"/>
                <w:sz w:val="22"/>
                <w:szCs w:val="27"/>
              </w:rPr>
            </w:pPr>
            <w:r>
              <w:rPr>
                <w:rFonts w:ascii="Consolas" w:hAnsi="Consolas" w:hint="eastAsia"/>
                <w:sz w:val="22"/>
                <w:szCs w:val="27"/>
              </w:rPr>
              <w:t>区域包括：</w:t>
            </w:r>
            <w:r w:rsidR="00F078BC" w:rsidRPr="00AA1847">
              <w:rPr>
                <w:rFonts w:ascii="Consolas" w:hAnsi="Consolas"/>
                <w:sz w:val="22"/>
                <w:szCs w:val="27"/>
              </w:rPr>
              <w:t>"</w:t>
            </w:r>
            <w:r w:rsidR="00F078BC" w:rsidRPr="00AA1847">
              <w:rPr>
                <w:rFonts w:hint="eastAsia"/>
                <w:sz w:val="22"/>
                <w:szCs w:val="27"/>
              </w:rPr>
              <w:t>北京</w:t>
            </w:r>
            <w:r w:rsidR="00F078BC" w:rsidRPr="00AA1847">
              <w:rPr>
                <w:rFonts w:ascii="Consolas" w:hAnsi="Consolas"/>
                <w:sz w:val="22"/>
                <w:szCs w:val="27"/>
              </w:rPr>
              <w:t>", "</w:t>
            </w:r>
            <w:r w:rsidR="00F078BC" w:rsidRPr="00AA1847">
              <w:rPr>
                <w:rFonts w:hint="eastAsia"/>
                <w:sz w:val="22"/>
                <w:szCs w:val="27"/>
              </w:rPr>
              <w:t>天津</w:t>
            </w:r>
            <w:r w:rsidR="00F078BC" w:rsidRPr="00AA1847">
              <w:rPr>
                <w:rFonts w:ascii="Consolas" w:hAnsi="Consolas"/>
                <w:sz w:val="22"/>
                <w:szCs w:val="27"/>
              </w:rPr>
              <w:t>", "</w:t>
            </w:r>
            <w:r w:rsidR="00F078BC" w:rsidRPr="00AA1847">
              <w:rPr>
                <w:rFonts w:hint="eastAsia"/>
                <w:sz w:val="22"/>
                <w:szCs w:val="27"/>
              </w:rPr>
              <w:t>河北</w:t>
            </w:r>
            <w:r w:rsidR="00F078BC" w:rsidRPr="00AA1847">
              <w:rPr>
                <w:rFonts w:ascii="Consolas" w:hAnsi="Consolas"/>
                <w:sz w:val="22"/>
                <w:szCs w:val="27"/>
              </w:rPr>
              <w:t>", "</w:t>
            </w:r>
            <w:r w:rsidR="00F078BC" w:rsidRPr="00AA1847">
              <w:rPr>
                <w:rFonts w:hint="eastAsia"/>
                <w:sz w:val="22"/>
                <w:szCs w:val="27"/>
              </w:rPr>
              <w:t>山西</w:t>
            </w:r>
            <w:r w:rsidR="00F078BC" w:rsidRPr="00AA1847">
              <w:rPr>
                <w:rFonts w:ascii="Consolas" w:hAnsi="Consolas"/>
                <w:sz w:val="22"/>
                <w:szCs w:val="27"/>
              </w:rPr>
              <w:t>", "</w:t>
            </w:r>
            <w:r w:rsidR="00F078BC" w:rsidRPr="00AA1847">
              <w:rPr>
                <w:rFonts w:hint="eastAsia"/>
                <w:sz w:val="22"/>
                <w:szCs w:val="27"/>
              </w:rPr>
              <w:t>内蒙古</w:t>
            </w:r>
            <w:r w:rsidR="00F078BC" w:rsidRPr="00AA1847">
              <w:rPr>
                <w:rFonts w:ascii="Consolas" w:hAnsi="Consolas"/>
                <w:sz w:val="22"/>
                <w:szCs w:val="27"/>
              </w:rPr>
              <w:t>", "</w:t>
            </w:r>
            <w:r w:rsidR="00F078BC" w:rsidRPr="00AA1847">
              <w:rPr>
                <w:rFonts w:hint="eastAsia"/>
                <w:sz w:val="22"/>
                <w:szCs w:val="27"/>
              </w:rPr>
              <w:t>吉林</w:t>
            </w:r>
            <w:r w:rsidR="00F078BC" w:rsidRPr="00AA1847">
              <w:rPr>
                <w:rFonts w:ascii="Consolas" w:hAnsi="Consolas"/>
                <w:sz w:val="22"/>
                <w:szCs w:val="27"/>
              </w:rPr>
              <w:t>", "</w:t>
            </w:r>
            <w:r w:rsidR="00F078BC" w:rsidRPr="00AA1847">
              <w:rPr>
                <w:rFonts w:hint="eastAsia"/>
                <w:sz w:val="22"/>
                <w:szCs w:val="27"/>
              </w:rPr>
              <w:t>黑龙江</w:t>
            </w:r>
            <w:r w:rsidR="00F078BC" w:rsidRPr="00AA1847">
              <w:rPr>
                <w:rFonts w:ascii="Consolas" w:hAnsi="Consolas"/>
                <w:sz w:val="22"/>
                <w:szCs w:val="27"/>
              </w:rPr>
              <w:t>", "</w:t>
            </w:r>
            <w:r w:rsidR="00F078BC" w:rsidRPr="00AA1847">
              <w:rPr>
                <w:rFonts w:hint="eastAsia"/>
                <w:sz w:val="22"/>
                <w:szCs w:val="27"/>
              </w:rPr>
              <w:t>上海</w:t>
            </w:r>
            <w:r w:rsidR="00F078BC" w:rsidRPr="00AA1847">
              <w:rPr>
                <w:rFonts w:ascii="Consolas" w:hAnsi="Consolas"/>
                <w:sz w:val="22"/>
                <w:szCs w:val="27"/>
              </w:rPr>
              <w:t>", "</w:t>
            </w:r>
            <w:r w:rsidR="00F078BC" w:rsidRPr="00AA1847">
              <w:rPr>
                <w:rFonts w:hint="eastAsia"/>
                <w:sz w:val="22"/>
                <w:szCs w:val="27"/>
              </w:rPr>
              <w:t>江苏</w:t>
            </w:r>
            <w:r w:rsidR="00F078BC" w:rsidRPr="00AA1847">
              <w:rPr>
                <w:rFonts w:ascii="Consolas" w:hAnsi="Consolas"/>
                <w:sz w:val="22"/>
                <w:szCs w:val="27"/>
              </w:rPr>
              <w:t>", "</w:t>
            </w:r>
            <w:r w:rsidR="00F078BC" w:rsidRPr="00AA1847">
              <w:rPr>
                <w:rFonts w:hint="eastAsia"/>
                <w:sz w:val="22"/>
                <w:szCs w:val="27"/>
              </w:rPr>
              <w:t>浙江</w:t>
            </w:r>
            <w:r w:rsidR="00F078BC" w:rsidRPr="00AA1847">
              <w:rPr>
                <w:rFonts w:ascii="Consolas" w:hAnsi="Consolas"/>
                <w:sz w:val="22"/>
                <w:szCs w:val="27"/>
              </w:rPr>
              <w:t>", "</w:t>
            </w:r>
            <w:r w:rsidR="00F078BC" w:rsidRPr="00AA1847">
              <w:rPr>
                <w:rFonts w:hint="eastAsia"/>
                <w:sz w:val="22"/>
                <w:szCs w:val="27"/>
              </w:rPr>
              <w:t>安徽</w:t>
            </w:r>
            <w:r w:rsidR="00F078BC" w:rsidRPr="00AA1847">
              <w:rPr>
                <w:rFonts w:ascii="Consolas" w:hAnsi="Consolas"/>
                <w:sz w:val="22"/>
                <w:szCs w:val="27"/>
              </w:rPr>
              <w:t>", "</w:t>
            </w:r>
            <w:r w:rsidR="00F078BC" w:rsidRPr="00AA1847">
              <w:rPr>
                <w:rFonts w:hint="eastAsia"/>
                <w:sz w:val="22"/>
                <w:szCs w:val="27"/>
              </w:rPr>
              <w:t>福建</w:t>
            </w:r>
            <w:r w:rsidR="00F078BC" w:rsidRPr="00AA1847">
              <w:rPr>
                <w:rFonts w:ascii="Consolas" w:hAnsi="Consolas"/>
                <w:sz w:val="22"/>
                <w:szCs w:val="27"/>
              </w:rPr>
              <w:t>", "</w:t>
            </w:r>
            <w:r w:rsidR="00F078BC" w:rsidRPr="00AA1847">
              <w:rPr>
                <w:rFonts w:hint="eastAsia"/>
                <w:sz w:val="22"/>
                <w:szCs w:val="27"/>
              </w:rPr>
              <w:t>江西</w:t>
            </w:r>
            <w:r w:rsidR="00F078BC" w:rsidRPr="00AA1847">
              <w:rPr>
                <w:rFonts w:ascii="Consolas" w:hAnsi="Consolas"/>
                <w:sz w:val="22"/>
                <w:szCs w:val="27"/>
              </w:rPr>
              <w:t>", "</w:t>
            </w:r>
            <w:r w:rsidR="00F078BC" w:rsidRPr="00AA1847">
              <w:rPr>
                <w:rFonts w:hint="eastAsia"/>
                <w:sz w:val="22"/>
                <w:szCs w:val="27"/>
              </w:rPr>
              <w:t>山东</w:t>
            </w:r>
            <w:r w:rsidR="00F078BC" w:rsidRPr="00AA1847">
              <w:rPr>
                <w:rFonts w:ascii="Consolas" w:hAnsi="Consolas"/>
                <w:sz w:val="22"/>
                <w:szCs w:val="27"/>
              </w:rPr>
              <w:t>", "</w:t>
            </w:r>
            <w:r w:rsidR="00F078BC" w:rsidRPr="00AA1847">
              <w:rPr>
                <w:rFonts w:hint="eastAsia"/>
                <w:sz w:val="22"/>
                <w:szCs w:val="27"/>
              </w:rPr>
              <w:t>河南</w:t>
            </w:r>
            <w:r w:rsidR="00F078BC" w:rsidRPr="00AA1847">
              <w:rPr>
                <w:rFonts w:ascii="Consolas" w:hAnsi="Consolas"/>
                <w:sz w:val="22"/>
                <w:szCs w:val="27"/>
              </w:rPr>
              <w:t>", "</w:t>
            </w:r>
            <w:r w:rsidR="00F078BC" w:rsidRPr="00AA1847">
              <w:rPr>
                <w:rFonts w:hint="eastAsia"/>
                <w:sz w:val="22"/>
                <w:szCs w:val="27"/>
              </w:rPr>
              <w:t>湖北</w:t>
            </w:r>
            <w:r w:rsidR="00F078BC" w:rsidRPr="00AA1847">
              <w:rPr>
                <w:rFonts w:ascii="Consolas" w:hAnsi="Consolas"/>
                <w:sz w:val="22"/>
                <w:szCs w:val="27"/>
              </w:rPr>
              <w:t>", "</w:t>
            </w:r>
            <w:r w:rsidR="00F078BC" w:rsidRPr="00AA1847">
              <w:rPr>
                <w:rFonts w:hint="eastAsia"/>
                <w:sz w:val="22"/>
                <w:szCs w:val="27"/>
              </w:rPr>
              <w:t>湖南</w:t>
            </w:r>
            <w:r w:rsidR="00F078BC" w:rsidRPr="00AA1847">
              <w:rPr>
                <w:rFonts w:ascii="Consolas" w:hAnsi="Consolas"/>
                <w:sz w:val="22"/>
                <w:szCs w:val="27"/>
              </w:rPr>
              <w:t>", "</w:t>
            </w:r>
            <w:r w:rsidR="00F078BC" w:rsidRPr="00AA1847">
              <w:rPr>
                <w:rFonts w:hint="eastAsia"/>
                <w:sz w:val="22"/>
                <w:szCs w:val="27"/>
              </w:rPr>
              <w:t>广东</w:t>
            </w:r>
            <w:r w:rsidR="00F078BC" w:rsidRPr="00AA1847">
              <w:rPr>
                <w:rFonts w:ascii="Consolas" w:hAnsi="Consolas"/>
                <w:sz w:val="22"/>
                <w:szCs w:val="27"/>
              </w:rPr>
              <w:t>", "</w:t>
            </w:r>
            <w:r w:rsidR="00F078BC" w:rsidRPr="00AA1847">
              <w:rPr>
                <w:rFonts w:hint="eastAsia"/>
                <w:sz w:val="22"/>
                <w:szCs w:val="27"/>
              </w:rPr>
              <w:t>广西</w:t>
            </w:r>
            <w:r w:rsidR="00F078BC" w:rsidRPr="00AA1847">
              <w:rPr>
                <w:rFonts w:ascii="Consolas" w:hAnsi="Consolas"/>
                <w:sz w:val="22"/>
                <w:szCs w:val="27"/>
              </w:rPr>
              <w:t>", "</w:t>
            </w:r>
            <w:r w:rsidR="00F078BC" w:rsidRPr="00AA1847">
              <w:rPr>
                <w:rFonts w:hint="eastAsia"/>
                <w:sz w:val="22"/>
                <w:szCs w:val="27"/>
              </w:rPr>
              <w:t>海南</w:t>
            </w:r>
            <w:r w:rsidR="00F078BC" w:rsidRPr="00AA1847">
              <w:rPr>
                <w:rFonts w:ascii="Consolas" w:hAnsi="Consolas"/>
                <w:sz w:val="22"/>
                <w:szCs w:val="27"/>
              </w:rPr>
              <w:t>", "</w:t>
            </w:r>
            <w:r w:rsidR="00F078BC" w:rsidRPr="00AA1847">
              <w:rPr>
                <w:rFonts w:hint="eastAsia"/>
                <w:sz w:val="22"/>
                <w:szCs w:val="27"/>
              </w:rPr>
              <w:t>重庆</w:t>
            </w:r>
            <w:r w:rsidR="00F078BC" w:rsidRPr="00AA1847">
              <w:rPr>
                <w:rFonts w:ascii="Consolas" w:hAnsi="Consolas"/>
                <w:sz w:val="22"/>
                <w:szCs w:val="27"/>
              </w:rPr>
              <w:t>", "</w:t>
            </w:r>
            <w:r w:rsidR="00F078BC" w:rsidRPr="00AA1847">
              <w:rPr>
                <w:rFonts w:hint="eastAsia"/>
                <w:sz w:val="22"/>
                <w:szCs w:val="27"/>
              </w:rPr>
              <w:t>四川</w:t>
            </w:r>
            <w:r w:rsidR="00F078BC" w:rsidRPr="00AA1847">
              <w:rPr>
                <w:rFonts w:ascii="Consolas" w:hAnsi="Consolas"/>
                <w:sz w:val="22"/>
                <w:szCs w:val="27"/>
              </w:rPr>
              <w:t>", "</w:t>
            </w:r>
            <w:r w:rsidR="00F078BC" w:rsidRPr="00AA1847">
              <w:rPr>
                <w:rFonts w:hint="eastAsia"/>
                <w:sz w:val="22"/>
                <w:szCs w:val="27"/>
              </w:rPr>
              <w:t>贵州</w:t>
            </w:r>
            <w:r w:rsidR="00F078BC" w:rsidRPr="00AA1847">
              <w:rPr>
                <w:rFonts w:ascii="Consolas" w:hAnsi="Consolas"/>
                <w:sz w:val="22"/>
                <w:szCs w:val="27"/>
              </w:rPr>
              <w:t>", "</w:t>
            </w:r>
            <w:r w:rsidR="00F078BC" w:rsidRPr="00AA1847">
              <w:rPr>
                <w:rFonts w:hint="eastAsia"/>
                <w:sz w:val="22"/>
                <w:szCs w:val="27"/>
              </w:rPr>
              <w:t>云南</w:t>
            </w:r>
            <w:r w:rsidR="00F078BC" w:rsidRPr="00AA1847">
              <w:rPr>
                <w:rFonts w:ascii="Consolas" w:hAnsi="Consolas"/>
                <w:sz w:val="22"/>
                <w:szCs w:val="27"/>
              </w:rPr>
              <w:t>", "</w:t>
            </w:r>
            <w:r w:rsidR="00F078BC" w:rsidRPr="00AA1847">
              <w:rPr>
                <w:rFonts w:hint="eastAsia"/>
                <w:sz w:val="22"/>
                <w:szCs w:val="27"/>
              </w:rPr>
              <w:t>西藏</w:t>
            </w:r>
            <w:r w:rsidR="00F078BC" w:rsidRPr="00AA1847">
              <w:rPr>
                <w:rFonts w:ascii="Consolas" w:hAnsi="Consolas"/>
                <w:sz w:val="22"/>
                <w:szCs w:val="27"/>
              </w:rPr>
              <w:t>", "</w:t>
            </w:r>
            <w:r w:rsidR="00F078BC" w:rsidRPr="00AA1847">
              <w:rPr>
                <w:rFonts w:hint="eastAsia"/>
                <w:sz w:val="22"/>
                <w:szCs w:val="27"/>
              </w:rPr>
              <w:t>陕西</w:t>
            </w:r>
            <w:r w:rsidR="00F078BC" w:rsidRPr="00AA1847">
              <w:rPr>
                <w:rFonts w:ascii="Consolas" w:hAnsi="Consolas"/>
                <w:sz w:val="22"/>
                <w:szCs w:val="27"/>
              </w:rPr>
              <w:t>", "</w:t>
            </w:r>
            <w:r w:rsidR="00F078BC" w:rsidRPr="00AA1847">
              <w:rPr>
                <w:rFonts w:hint="eastAsia"/>
                <w:sz w:val="22"/>
                <w:szCs w:val="27"/>
              </w:rPr>
              <w:t>甘肃</w:t>
            </w:r>
            <w:r w:rsidR="00F078BC" w:rsidRPr="00AA1847">
              <w:rPr>
                <w:rFonts w:ascii="Consolas" w:hAnsi="Consolas"/>
                <w:sz w:val="22"/>
                <w:szCs w:val="27"/>
              </w:rPr>
              <w:t>", "</w:t>
            </w:r>
            <w:r w:rsidR="00F078BC" w:rsidRPr="00AA1847">
              <w:rPr>
                <w:rFonts w:hint="eastAsia"/>
                <w:sz w:val="22"/>
                <w:szCs w:val="27"/>
              </w:rPr>
              <w:t>青海</w:t>
            </w:r>
            <w:r w:rsidR="00F078BC" w:rsidRPr="00AA1847">
              <w:rPr>
                <w:rFonts w:ascii="Consolas" w:hAnsi="Consolas"/>
                <w:sz w:val="22"/>
                <w:szCs w:val="27"/>
              </w:rPr>
              <w:t>", "</w:t>
            </w:r>
            <w:r w:rsidR="00F078BC" w:rsidRPr="00AA1847">
              <w:rPr>
                <w:rFonts w:hint="eastAsia"/>
                <w:sz w:val="22"/>
                <w:szCs w:val="27"/>
              </w:rPr>
              <w:t>宁夏</w:t>
            </w:r>
            <w:r w:rsidR="00F078BC" w:rsidRPr="00AA1847">
              <w:rPr>
                <w:rFonts w:ascii="Consolas" w:hAnsi="Consolas"/>
                <w:sz w:val="22"/>
                <w:szCs w:val="27"/>
              </w:rPr>
              <w:t>", "</w:t>
            </w:r>
            <w:r w:rsidR="00F078BC" w:rsidRPr="00AA1847">
              <w:rPr>
                <w:rFonts w:hint="eastAsia"/>
                <w:sz w:val="22"/>
                <w:szCs w:val="27"/>
              </w:rPr>
              <w:t>新疆</w:t>
            </w:r>
            <w:r w:rsidR="00F078BC" w:rsidRPr="00AA1847">
              <w:rPr>
                <w:rFonts w:ascii="Consolas" w:hAnsi="Consolas"/>
                <w:sz w:val="22"/>
                <w:szCs w:val="27"/>
              </w:rPr>
              <w:t>", "</w:t>
            </w:r>
            <w:r w:rsidR="00F078BC" w:rsidRPr="00AA1847">
              <w:rPr>
                <w:rFonts w:hint="eastAsia"/>
                <w:sz w:val="22"/>
                <w:szCs w:val="27"/>
              </w:rPr>
              <w:t>香港</w:t>
            </w:r>
            <w:r w:rsidR="00F078BC" w:rsidRPr="00AA1847">
              <w:rPr>
                <w:rFonts w:ascii="Consolas" w:hAnsi="Consolas"/>
                <w:sz w:val="22"/>
                <w:szCs w:val="27"/>
              </w:rPr>
              <w:t>", "</w:t>
            </w:r>
            <w:r w:rsidR="00F078BC" w:rsidRPr="00AA1847">
              <w:rPr>
                <w:rFonts w:hint="eastAsia"/>
                <w:sz w:val="22"/>
                <w:szCs w:val="27"/>
              </w:rPr>
              <w:t>澳门</w:t>
            </w:r>
            <w:r w:rsidR="00F078BC" w:rsidRPr="00AA1847">
              <w:rPr>
                <w:rFonts w:ascii="Consolas" w:hAnsi="Consolas"/>
                <w:sz w:val="22"/>
                <w:szCs w:val="27"/>
              </w:rPr>
              <w:t>", "</w:t>
            </w:r>
            <w:r w:rsidR="00F078BC" w:rsidRPr="00AA1847">
              <w:rPr>
                <w:rFonts w:hint="eastAsia"/>
                <w:sz w:val="22"/>
                <w:szCs w:val="27"/>
              </w:rPr>
              <w:t>台湾</w:t>
            </w:r>
            <w:r w:rsidR="00F078BC" w:rsidRPr="00AA1847">
              <w:rPr>
                <w:rFonts w:ascii="Consolas" w:hAnsi="Consolas"/>
                <w:sz w:val="22"/>
                <w:szCs w:val="27"/>
              </w:rPr>
              <w:t>"</w:t>
            </w:r>
            <w:r>
              <w:rPr>
                <w:rFonts w:ascii="Consolas" w:hAnsi="Consolas" w:hint="eastAsia"/>
                <w:sz w:val="22"/>
                <w:szCs w:val="27"/>
              </w:rPr>
              <w:t>。程序中赋值的时候编码处理</w:t>
            </w:r>
          </w:p>
        </w:tc>
      </w:tr>
      <w:tr w:rsidR="00F078BC" w:rsidTr="00F078BC">
        <w:trPr>
          <w:jc w:val="center"/>
        </w:trPr>
        <w:tc>
          <w:tcPr>
            <w:tcW w:w="1384" w:type="dxa"/>
          </w:tcPr>
          <w:p w:rsidR="00F078BC" w:rsidRPr="00290C73" w:rsidRDefault="00682AF4" w:rsidP="00290C73">
            <w:proofErr w:type="spellStart"/>
            <w:r w:rsidRPr="00290C73">
              <w:t>pn</w:t>
            </w:r>
            <w:proofErr w:type="spellEnd"/>
          </w:p>
        </w:tc>
        <w:tc>
          <w:tcPr>
            <w:tcW w:w="1985" w:type="dxa"/>
          </w:tcPr>
          <w:p w:rsidR="00F078BC" w:rsidRPr="00682AF4" w:rsidRDefault="00682AF4" w:rsidP="00290C73">
            <w:pPr>
              <w:rPr>
                <w:rFonts w:ascii="Consolas" w:hAnsi="Consolas"/>
                <w:sz w:val="22"/>
                <w:szCs w:val="27"/>
              </w:rPr>
            </w:pPr>
            <w:r w:rsidRPr="00682AF4">
              <w:rPr>
                <w:rFonts w:ascii="Consolas" w:hAnsi="Consolas" w:hint="eastAsia"/>
                <w:sz w:val="22"/>
                <w:szCs w:val="27"/>
              </w:rPr>
              <w:t>0</w:t>
            </w:r>
          </w:p>
        </w:tc>
        <w:tc>
          <w:tcPr>
            <w:tcW w:w="5153" w:type="dxa"/>
          </w:tcPr>
          <w:p w:rsidR="00F078BC" w:rsidRPr="00682AF4" w:rsidRDefault="00682AF4" w:rsidP="00290C73">
            <w:pPr>
              <w:rPr>
                <w:rFonts w:ascii="Consolas" w:hAnsi="Consolas"/>
                <w:sz w:val="22"/>
                <w:szCs w:val="27"/>
              </w:rPr>
            </w:pPr>
            <w:r>
              <w:rPr>
                <w:rFonts w:ascii="Consolas" w:hAnsi="Consolas" w:hint="eastAsia"/>
                <w:sz w:val="22"/>
                <w:szCs w:val="27"/>
              </w:rPr>
              <w:t>起始条数，非当前页数</w:t>
            </w:r>
            <w:r w:rsidRPr="00682AF4">
              <w:rPr>
                <w:rFonts w:ascii="Consolas" w:hAnsi="Consolas" w:hint="eastAsia"/>
                <w:sz w:val="22"/>
                <w:szCs w:val="27"/>
              </w:rPr>
              <w:t>。百度接口每次返回</w:t>
            </w:r>
            <w:r w:rsidRPr="00682AF4">
              <w:rPr>
                <w:rFonts w:ascii="Consolas" w:hAnsi="Consolas" w:hint="eastAsia"/>
                <w:sz w:val="22"/>
                <w:szCs w:val="27"/>
              </w:rPr>
              <w:t>50</w:t>
            </w:r>
            <w:r w:rsidRPr="00682AF4">
              <w:rPr>
                <w:rFonts w:ascii="Consolas" w:hAnsi="Consolas" w:hint="eastAsia"/>
                <w:sz w:val="22"/>
                <w:szCs w:val="27"/>
              </w:rPr>
              <w:t>条数据，</w:t>
            </w:r>
            <w:r>
              <w:rPr>
                <w:rFonts w:ascii="Consolas" w:hAnsi="Consolas" w:hint="eastAsia"/>
                <w:sz w:val="22"/>
                <w:szCs w:val="27"/>
              </w:rPr>
              <w:t>翻页为</w:t>
            </w:r>
            <w:r>
              <w:rPr>
                <w:rFonts w:ascii="Consolas" w:hAnsi="Consolas" w:hint="eastAsia"/>
                <w:sz w:val="22"/>
                <w:szCs w:val="27"/>
              </w:rPr>
              <w:t>pn+50.</w:t>
            </w:r>
          </w:p>
        </w:tc>
      </w:tr>
      <w:tr w:rsidR="00682AF4" w:rsidTr="00F078BC">
        <w:trPr>
          <w:jc w:val="center"/>
        </w:trPr>
        <w:tc>
          <w:tcPr>
            <w:tcW w:w="1384" w:type="dxa"/>
          </w:tcPr>
          <w:p w:rsidR="00682AF4" w:rsidRPr="00290C73" w:rsidRDefault="00682AF4" w:rsidP="00682AF4">
            <w:proofErr w:type="spellStart"/>
            <w:r w:rsidRPr="00290C73">
              <w:t>Ie</w:t>
            </w:r>
            <w:r>
              <w:rPr>
                <w:rFonts w:hint="eastAsia"/>
              </w:rPr>
              <w:t>,oe</w:t>
            </w:r>
            <w:proofErr w:type="spellEnd"/>
          </w:p>
        </w:tc>
        <w:tc>
          <w:tcPr>
            <w:tcW w:w="1985" w:type="dxa"/>
          </w:tcPr>
          <w:p w:rsidR="00682AF4" w:rsidRPr="00682AF4" w:rsidRDefault="00682AF4" w:rsidP="00290C73">
            <w:pPr>
              <w:rPr>
                <w:rFonts w:ascii="Consolas" w:hAnsi="Consolas"/>
                <w:sz w:val="22"/>
                <w:szCs w:val="27"/>
              </w:rPr>
            </w:pPr>
            <w:r w:rsidRPr="00290C73">
              <w:t>utf-8</w:t>
            </w:r>
          </w:p>
        </w:tc>
        <w:tc>
          <w:tcPr>
            <w:tcW w:w="5153" w:type="dxa"/>
          </w:tcPr>
          <w:p w:rsidR="00682AF4" w:rsidRDefault="00682AF4" w:rsidP="00290C73">
            <w:pPr>
              <w:rPr>
                <w:rFonts w:ascii="Consolas" w:hAnsi="Consolas"/>
                <w:sz w:val="22"/>
                <w:szCs w:val="27"/>
              </w:rPr>
            </w:pPr>
            <w:r>
              <w:rPr>
                <w:rFonts w:ascii="Consolas" w:hAnsi="Consolas" w:hint="eastAsia"/>
                <w:sz w:val="22"/>
                <w:szCs w:val="27"/>
              </w:rPr>
              <w:t>输入输出编码</w:t>
            </w:r>
          </w:p>
        </w:tc>
      </w:tr>
      <w:tr w:rsidR="00DC26F1" w:rsidTr="00F078BC">
        <w:trPr>
          <w:jc w:val="center"/>
        </w:trPr>
        <w:tc>
          <w:tcPr>
            <w:tcW w:w="1384" w:type="dxa"/>
          </w:tcPr>
          <w:p w:rsidR="00DC26F1" w:rsidRPr="00290C73" w:rsidRDefault="00DC26F1" w:rsidP="00682AF4">
            <w:r w:rsidRPr="00290C73">
              <w:t>format</w:t>
            </w:r>
          </w:p>
        </w:tc>
        <w:tc>
          <w:tcPr>
            <w:tcW w:w="1985" w:type="dxa"/>
          </w:tcPr>
          <w:p w:rsidR="00DC26F1" w:rsidRPr="00290C73" w:rsidRDefault="00DC26F1" w:rsidP="00290C73">
            <w:proofErr w:type="spellStart"/>
            <w:r w:rsidRPr="00290C73">
              <w:t>json</w:t>
            </w:r>
            <w:proofErr w:type="spellEnd"/>
          </w:p>
        </w:tc>
        <w:tc>
          <w:tcPr>
            <w:tcW w:w="5153" w:type="dxa"/>
          </w:tcPr>
          <w:p w:rsidR="00DC26F1" w:rsidRDefault="00AB08FB" w:rsidP="00290C73">
            <w:pPr>
              <w:rPr>
                <w:rFonts w:ascii="Consolas" w:hAnsi="Consolas"/>
                <w:sz w:val="22"/>
                <w:szCs w:val="27"/>
              </w:rPr>
            </w:pPr>
            <w:r>
              <w:rPr>
                <w:rFonts w:ascii="Consolas" w:hAnsi="Consolas" w:hint="eastAsia"/>
                <w:sz w:val="22"/>
                <w:szCs w:val="27"/>
              </w:rPr>
              <w:t>返回</w:t>
            </w:r>
            <w:proofErr w:type="spellStart"/>
            <w:r>
              <w:rPr>
                <w:rFonts w:ascii="Consolas" w:hAnsi="Consolas" w:hint="eastAsia"/>
                <w:sz w:val="22"/>
                <w:szCs w:val="27"/>
              </w:rPr>
              <w:t>json</w:t>
            </w:r>
            <w:proofErr w:type="spellEnd"/>
            <w:r>
              <w:rPr>
                <w:rFonts w:ascii="Consolas" w:hAnsi="Consolas" w:hint="eastAsia"/>
                <w:sz w:val="22"/>
                <w:szCs w:val="27"/>
              </w:rPr>
              <w:t>格式数据</w:t>
            </w:r>
          </w:p>
        </w:tc>
      </w:tr>
    </w:tbl>
    <w:p w:rsidR="00F078BC" w:rsidRDefault="00157E5F" w:rsidP="00290C73">
      <w:r>
        <w:rPr>
          <w:rFonts w:hint="eastAsia"/>
        </w:rPr>
        <w:t>百度接口每次查询最多返回</w:t>
      </w:r>
      <w:r>
        <w:rPr>
          <w:rFonts w:hint="eastAsia"/>
        </w:rPr>
        <w:t>2000</w:t>
      </w:r>
      <w:r>
        <w:rPr>
          <w:rFonts w:hint="eastAsia"/>
        </w:rPr>
        <w:t>条数据，超过</w:t>
      </w:r>
      <w:r>
        <w:rPr>
          <w:rFonts w:hint="eastAsia"/>
        </w:rPr>
        <w:t>2000</w:t>
      </w:r>
      <w:r>
        <w:rPr>
          <w:rFonts w:hint="eastAsia"/>
        </w:rPr>
        <w:t>条的数据不返回。</w:t>
      </w:r>
    </w:p>
    <w:p w:rsidR="00F31B67" w:rsidRDefault="00F31B67" w:rsidP="00290C73">
      <w:r>
        <w:rPr>
          <w:rFonts w:hint="eastAsia"/>
        </w:rPr>
        <w:t>个人数据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cardnum</w:t>
      </w:r>
      <w:proofErr w:type="spellEnd"/>
      <w:r>
        <w:rPr>
          <w:rFonts w:hint="eastAsia"/>
        </w:rPr>
        <w:t>为四位数，</w:t>
      </w:r>
      <w:r>
        <w:rPr>
          <w:rFonts w:hint="eastAsia"/>
        </w:rPr>
        <w:t>0000-9999+</w:t>
      </w:r>
      <w:r>
        <w:rPr>
          <w:rFonts w:hint="eastAsia"/>
        </w:rPr>
        <w:t>最后一位</w:t>
      </w:r>
      <w:r>
        <w:rPr>
          <w:rFonts w:hint="eastAsia"/>
        </w:rPr>
        <w:t>x</w:t>
      </w:r>
    </w:p>
    <w:p w:rsidR="00F31B67" w:rsidRPr="00F31B67" w:rsidRDefault="00F31B67" w:rsidP="00290C73">
      <w:r>
        <w:rPr>
          <w:rFonts w:hint="eastAsia"/>
        </w:rPr>
        <w:t>企业数据</w:t>
      </w:r>
      <w:proofErr w:type="spellStart"/>
      <w:r>
        <w:rPr>
          <w:rFonts w:hint="eastAsia"/>
        </w:rPr>
        <w:t>cardnum</w:t>
      </w:r>
      <w:proofErr w:type="spellEnd"/>
      <w:r>
        <w:rPr>
          <w:rFonts w:hint="eastAsia"/>
        </w:rPr>
        <w:t>为一位数，</w:t>
      </w:r>
      <w:r>
        <w:rPr>
          <w:rFonts w:hint="eastAsia"/>
        </w:rPr>
        <w:t>0-9+x</w:t>
      </w:r>
    </w:p>
    <w:p w:rsidR="005175D3" w:rsidRDefault="00B86572" w:rsidP="00B94E21">
      <w:pPr>
        <w:pStyle w:val="3"/>
      </w:pPr>
      <w:r>
        <w:rPr>
          <w:rFonts w:hint="eastAsia"/>
        </w:rPr>
        <w:lastRenderedPageBreak/>
        <w:t>1.</w:t>
      </w:r>
      <w:r w:rsidR="0051696D">
        <w:rPr>
          <w:rFonts w:hint="eastAsia"/>
        </w:rPr>
        <w:t>2</w:t>
      </w:r>
      <w:r w:rsidR="0051696D">
        <w:rPr>
          <w:rFonts w:hint="eastAsia"/>
        </w:rPr>
        <w:t>、</w:t>
      </w:r>
      <w:r w:rsidR="00157E5F">
        <w:rPr>
          <w:rFonts w:hint="eastAsia"/>
        </w:rPr>
        <w:t>库表</w:t>
      </w:r>
    </w:p>
    <w:p w:rsidR="008C78DE" w:rsidRPr="00D7222E" w:rsidRDefault="00D30F27" w:rsidP="00D30F27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D7222E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企业和个人的数据均存在表</w:t>
      </w:r>
      <w:proofErr w:type="spellStart"/>
      <w:r w:rsidRPr="00D7222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cred_dishonesty</w:t>
      </w:r>
      <w:proofErr w:type="spellEnd"/>
      <w:r w:rsidRPr="00D7222E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 w:rsidRPr="00D7222E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中。</w:t>
      </w:r>
    </w:p>
    <w:p w:rsidR="00B83D20" w:rsidRDefault="00D22F61" w:rsidP="00D22F61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、</w:t>
      </w:r>
      <w:r w:rsidR="00CA48FF">
        <w:rPr>
          <w:rFonts w:hint="eastAsia"/>
        </w:rPr>
        <w:t>数据</w:t>
      </w:r>
      <w:r>
        <w:rPr>
          <w:rFonts w:hint="eastAsia"/>
        </w:rPr>
        <w:t>问题</w:t>
      </w:r>
    </w:p>
    <w:p w:rsidR="00D22F61" w:rsidRDefault="00D22F61" w:rsidP="00D22F61">
      <w:r>
        <w:rPr>
          <w:rFonts w:hint="eastAsia"/>
        </w:rPr>
        <w:t>1</w:t>
      </w:r>
      <w:r>
        <w:rPr>
          <w:rFonts w:hint="eastAsia"/>
        </w:rPr>
        <w:t>、个人查询条件大于</w:t>
      </w:r>
      <w:r>
        <w:rPr>
          <w:rFonts w:hint="eastAsia"/>
        </w:rPr>
        <w:t>2000</w:t>
      </w:r>
      <w:r>
        <w:rPr>
          <w:rFonts w:hint="eastAsia"/>
        </w:rPr>
        <w:t>条的时候，增加区域筛选条件。</w:t>
      </w:r>
    </w:p>
    <w:p w:rsidR="00D22F61" w:rsidRDefault="00D22F61" w:rsidP="00D22F61">
      <w:pPr>
        <w:rPr>
          <w:color w:val="1F497D" w:themeColor="text2"/>
        </w:rPr>
      </w:pPr>
      <w:r>
        <w:rPr>
          <w:rFonts w:hint="eastAsia"/>
        </w:rPr>
        <w:t>2</w:t>
      </w:r>
      <w:r>
        <w:rPr>
          <w:rFonts w:hint="eastAsia"/>
        </w:rPr>
        <w:t>、企业</w:t>
      </w:r>
      <w:r w:rsidR="00BA088B">
        <w:rPr>
          <w:rFonts w:hint="eastAsia"/>
        </w:rPr>
        <w:t>总数据</w:t>
      </w:r>
      <w:r>
        <w:rPr>
          <w:rFonts w:hint="eastAsia"/>
        </w:rPr>
        <w:t>大于</w:t>
      </w:r>
      <w:r>
        <w:rPr>
          <w:rFonts w:hint="eastAsia"/>
        </w:rPr>
        <w:t>2000</w:t>
      </w:r>
      <w:r>
        <w:rPr>
          <w:rFonts w:hint="eastAsia"/>
        </w:rPr>
        <w:t>条</w:t>
      </w:r>
      <w:r w:rsidRPr="00D7222E">
        <w:rPr>
          <w:rFonts w:hint="eastAsia"/>
        </w:rPr>
        <w:t>，暂未解决</w:t>
      </w:r>
    </w:p>
    <w:p w:rsidR="00D22F61" w:rsidRDefault="00D22F61" w:rsidP="00D22F61">
      <w:pPr>
        <w:rPr>
          <w:kern w:val="0"/>
        </w:rPr>
      </w:pP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、个人数据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身份证号码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不完整</w:t>
      </w:r>
    </w:p>
    <w:p w:rsidR="00176C1E" w:rsidRDefault="00D22F61" w:rsidP="00D22F61">
      <w:r>
        <w:rPr>
          <w:rFonts w:hint="eastAsia"/>
          <w:kern w:val="0"/>
        </w:rPr>
        <w:t>4</w:t>
      </w:r>
      <w:r>
        <w:rPr>
          <w:rFonts w:hint="eastAsia"/>
          <w:kern w:val="0"/>
        </w:rPr>
        <w:t>、企业数据已将组织机构编码中的</w:t>
      </w:r>
      <w:r>
        <w:rPr>
          <w:rFonts w:hint="eastAsia"/>
          <w:kern w:val="0"/>
        </w:rPr>
        <w:t>"-"</w:t>
      </w:r>
      <w:r>
        <w:rPr>
          <w:rFonts w:hint="eastAsia"/>
          <w:kern w:val="0"/>
        </w:rPr>
        <w:t>去除后入库</w:t>
      </w:r>
    </w:p>
    <w:p w:rsidR="002E14C8" w:rsidRDefault="00176C1E" w:rsidP="00B94E2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06FAA">
        <w:rPr>
          <w:rFonts w:hint="eastAsia"/>
        </w:rPr>
        <w:t>法院数据</w:t>
      </w:r>
    </w:p>
    <w:p w:rsidR="00506FAA" w:rsidRDefault="00506FAA" w:rsidP="00506FAA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、抓取方式</w:t>
      </w:r>
    </w:p>
    <w:p w:rsidR="0004376A" w:rsidRDefault="0004376A" w:rsidP="00506FAA">
      <w:r>
        <w:rPr>
          <w:rFonts w:hint="eastAsia"/>
        </w:rPr>
        <w:t>法院网址：</w:t>
      </w:r>
      <w:r w:rsidRPr="0004376A">
        <w:t>http://shixin.court.gov.cn/</w:t>
      </w:r>
    </w:p>
    <w:p w:rsidR="006C12CB" w:rsidRDefault="00506FAA" w:rsidP="00506FAA">
      <w:r>
        <w:rPr>
          <w:rFonts w:hint="eastAsia"/>
        </w:rPr>
        <w:t>获取查询结果，</w:t>
      </w:r>
      <w:r w:rsidR="006C12CB">
        <w:rPr>
          <w:rFonts w:hint="eastAsia"/>
        </w:rPr>
        <w:t>个人数据，根据</w:t>
      </w:r>
      <w:proofErr w:type="spellStart"/>
      <w:r w:rsidR="006C12CB">
        <w:rPr>
          <w:rFonts w:hint="eastAsia"/>
        </w:rPr>
        <w:t>cardnum</w:t>
      </w:r>
      <w:proofErr w:type="spellEnd"/>
      <w:r w:rsidR="006C12CB">
        <w:rPr>
          <w:rFonts w:hint="eastAsia"/>
        </w:rPr>
        <w:t>的脱敏方式，补全身</w:t>
      </w:r>
      <w:proofErr w:type="gramStart"/>
      <w:r w:rsidR="006C12CB">
        <w:rPr>
          <w:rFonts w:hint="eastAsia"/>
        </w:rPr>
        <w:t>日信息</w:t>
      </w:r>
      <w:proofErr w:type="gramEnd"/>
      <w:r w:rsidR="006C12CB">
        <w:rPr>
          <w:rFonts w:hint="eastAsia"/>
        </w:rPr>
        <w:t>查询，将脱敏数据补齐。</w:t>
      </w:r>
      <w:r w:rsidR="00002894">
        <w:rPr>
          <w:rFonts w:hint="eastAsia"/>
        </w:rPr>
        <w:t>企业数据根据名称大于</w:t>
      </w:r>
      <w:r w:rsidR="00002894">
        <w:rPr>
          <w:rFonts w:hint="eastAsia"/>
        </w:rPr>
        <w:t>4</w:t>
      </w:r>
      <w:r w:rsidR="00002894">
        <w:rPr>
          <w:rFonts w:hint="eastAsia"/>
        </w:rPr>
        <w:t>位的方式根据区域省份查询入库。</w:t>
      </w:r>
    </w:p>
    <w:p w:rsidR="00506FAA" w:rsidRDefault="00506FAA" w:rsidP="00506FAA">
      <w:r>
        <w:rPr>
          <w:rFonts w:hint="eastAsia"/>
        </w:rPr>
        <w:t>查询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</w:p>
    <w:p w:rsidR="00506FAA" w:rsidRDefault="00506FAA" w:rsidP="00506FAA">
      <w:r w:rsidRPr="00506FAA">
        <w:t>http://shixin.court.gov.cn/findd?pName=__&amp;currentPage=267&amp;pProvince=0&amp;pCardNum=__________1116____&amp;pCode=5561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380"/>
        <w:gridCol w:w="2106"/>
        <w:gridCol w:w="5036"/>
      </w:tblGrid>
      <w:tr w:rsidR="0002380C" w:rsidTr="00036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:rsidR="0002380C" w:rsidRPr="00C35C0F" w:rsidRDefault="0002380C" w:rsidP="000664C7">
            <w:pPr>
              <w:jc w:val="center"/>
              <w:rPr>
                <w:color w:val="1F497D" w:themeColor="text2"/>
              </w:rPr>
            </w:pPr>
            <w:r w:rsidRPr="00C35C0F">
              <w:rPr>
                <w:rFonts w:hint="eastAsia"/>
                <w:color w:val="1F497D" w:themeColor="text2"/>
              </w:rPr>
              <w:t>参数</w:t>
            </w:r>
          </w:p>
        </w:tc>
        <w:tc>
          <w:tcPr>
            <w:tcW w:w="2106" w:type="dxa"/>
          </w:tcPr>
          <w:p w:rsidR="0002380C" w:rsidRPr="00C35C0F" w:rsidRDefault="0002380C" w:rsidP="00066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C35C0F">
              <w:rPr>
                <w:rFonts w:hint="eastAsia"/>
                <w:color w:val="1F497D" w:themeColor="text2"/>
              </w:rPr>
              <w:t>值</w:t>
            </w:r>
          </w:p>
        </w:tc>
        <w:tc>
          <w:tcPr>
            <w:tcW w:w="5036" w:type="dxa"/>
          </w:tcPr>
          <w:p w:rsidR="0002380C" w:rsidRPr="00C35C0F" w:rsidRDefault="0002380C" w:rsidP="00066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C35C0F">
              <w:rPr>
                <w:rFonts w:hint="eastAsia"/>
                <w:color w:val="1F497D" w:themeColor="text2"/>
              </w:rPr>
              <w:t>说明</w:t>
            </w:r>
          </w:p>
        </w:tc>
      </w:tr>
      <w:tr w:rsidR="0002380C" w:rsidTr="00036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:rsidR="0002380C" w:rsidRDefault="0002380C" w:rsidP="000664C7">
            <w:proofErr w:type="spellStart"/>
            <w:r w:rsidRPr="00506FAA">
              <w:t>pName</w:t>
            </w:r>
            <w:proofErr w:type="spellEnd"/>
          </w:p>
        </w:tc>
        <w:tc>
          <w:tcPr>
            <w:tcW w:w="2106" w:type="dxa"/>
          </w:tcPr>
          <w:p w:rsidR="0002380C" w:rsidRDefault="0002380C" w:rsidP="000664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FAA">
              <w:t>__</w:t>
            </w:r>
          </w:p>
        </w:tc>
        <w:tc>
          <w:tcPr>
            <w:tcW w:w="5036" w:type="dxa"/>
          </w:tcPr>
          <w:p w:rsidR="0002380C" w:rsidRDefault="0002380C" w:rsidP="000664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78BC">
              <w:t>被执行人姓名</w:t>
            </w:r>
            <w:r w:rsidRPr="00F078BC">
              <w:t>/</w:t>
            </w:r>
            <w:r w:rsidRPr="00F078BC">
              <w:t>名称</w:t>
            </w:r>
          </w:p>
        </w:tc>
      </w:tr>
      <w:tr w:rsidR="0002380C" w:rsidTr="00036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:rsidR="0002380C" w:rsidRDefault="0002380C" w:rsidP="000664C7">
            <w:proofErr w:type="spellStart"/>
            <w:r w:rsidRPr="00506FAA">
              <w:t>currentPage</w:t>
            </w:r>
            <w:proofErr w:type="spellEnd"/>
          </w:p>
        </w:tc>
        <w:tc>
          <w:tcPr>
            <w:tcW w:w="2106" w:type="dxa"/>
          </w:tcPr>
          <w:p w:rsidR="0002380C" w:rsidRDefault="0002380C" w:rsidP="000664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FAA">
              <w:t>267</w:t>
            </w:r>
          </w:p>
        </w:tc>
        <w:tc>
          <w:tcPr>
            <w:tcW w:w="5036" w:type="dxa"/>
          </w:tcPr>
          <w:p w:rsidR="0002380C" w:rsidRDefault="0002380C" w:rsidP="000664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当前页数</w:t>
            </w:r>
          </w:p>
        </w:tc>
      </w:tr>
      <w:tr w:rsidR="0002380C" w:rsidTr="00036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:rsidR="0002380C" w:rsidRDefault="0002380C" w:rsidP="000664C7">
            <w:proofErr w:type="spellStart"/>
            <w:r w:rsidRPr="00506FAA">
              <w:t>pProvince</w:t>
            </w:r>
            <w:proofErr w:type="spellEnd"/>
          </w:p>
        </w:tc>
        <w:tc>
          <w:tcPr>
            <w:tcW w:w="2106" w:type="dxa"/>
          </w:tcPr>
          <w:p w:rsidR="0002380C" w:rsidRDefault="0002380C" w:rsidP="000664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FAA">
              <w:t>0</w:t>
            </w:r>
          </w:p>
        </w:tc>
        <w:tc>
          <w:tcPr>
            <w:tcW w:w="5036" w:type="dxa"/>
          </w:tcPr>
          <w:p w:rsidR="0002380C" w:rsidRPr="00F078BC" w:rsidRDefault="0002380C" w:rsidP="000664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区域代码</w:t>
            </w:r>
          </w:p>
        </w:tc>
      </w:tr>
      <w:tr w:rsidR="0002380C" w:rsidTr="00036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:rsidR="0002380C" w:rsidRDefault="0002380C" w:rsidP="000664C7">
            <w:proofErr w:type="spellStart"/>
            <w:r w:rsidRPr="00506FAA">
              <w:t>pCardNum</w:t>
            </w:r>
            <w:proofErr w:type="spellEnd"/>
          </w:p>
        </w:tc>
        <w:tc>
          <w:tcPr>
            <w:tcW w:w="2106" w:type="dxa"/>
          </w:tcPr>
          <w:p w:rsidR="0002380C" w:rsidRDefault="0002380C" w:rsidP="000664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FAA">
              <w:t>__________1116____</w:t>
            </w:r>
          </w:p>
        </w:tc>
        <w:tc>
          <w:tcPr>
            <w:tcW w:w="5036" w:type="dxa"/>
          </w:tcPr>
          <w:p w:rsidR="0002380C" w:rsidRDefault="0004376A" w:rsidP="000664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证件号码</w:t>
            </w:r>
            <w:r w:rsidRPr="00F078BC">
              <w:t>身份证号码</w:t>
            </w:r>
            <w:r w:rsidRPr="00F078BC">
              <w:t>/</w:t>
            </w:r>
            <w:r w:rsidRPr="00F078BC">
              <w:t>组织机构代码</w:t>
            </w:r>
          </w:p>
        </w:tc>
      </w:tr>
      <w:tr w:rsidR="0002380C" w:rsidTr="00036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:rsidR="0002380C" w:rsidRPr="00290C73" w:rsidRDefault="0002380C" w:rsidP="000664C7">
            <w:proofErr w:type="spellStart"/>
            <w:r w:rsidRPr="00506FAA">
              <w:t>pCode</w:t>
            </w:r>
            <w:proofErr w:type="spellEnd"/>
          </w:p>
        </w:tc>
        <w:tc>
          <w:tcPr>
            <w:tcW w:w="2106" w:type="dxa"/>
          </w:tcPr>
          <w:p w:rsidR="0002380C" w:rsidRPr="00682AF4" w:rsidRDefault="0002380C" w:rsidP="000664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  <w:szCs w:val="27"/>
              </w:rPr>
            </w:pPr>
            <w:r w:rsidRPr="00506FAA">
              <w:t>5561</w:t>
            </w:r>
          </w:p>
        </w:tc>
        <w:tc>
          <w:tcPr>
            <w:tcW w:w="5036" w:type="dxa"/>
          </w:tcPr>
          <w:p w:rsidR="0002380C" w:rsidRPr="00682AF4" w:rsidRDefault="0004376A" w:rsidP="000664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  <w:szCs w:val="27"/>
              </w:rPr>
            </w:pPr>
            <w:r>
              <w:rPr>
                <w:rFonts w:ascii="Consolas" w:hAnsi="Consolas" w:hint="eastAsia"/>
                <w:sz w:val="22"/>
                <w:szCs w:val="27"/>
              </w:rPr>
              <w:t>验证码</w:t>
            </w:r>
          </w:p>
        </w:tc>
      </w:tr>
    </w:tbl>
    <w:p w:rsidR="0004376A" w:rsidRDefault="0004376A" w:rsidP="00506FAA"/>
    <w:p w:rsidR="0004376A" w:rsidRDefault="0004376A" w:rsidP="00506FAA">
      <w:r>
        <w:rPr>
          <w:rFonts w:hint="eastAsia"/>
        </w:rPr>
        <w:t>根据此请求返回的</w:t>
      </w:r>
      <w:r>
        <w:rPr>
          <w:rFonts w:hint="eastAsia"/>
        </w:rPr>
        <w:t>html</w:t>
      </w:r>
      <w:r>
        <w:rPr>
          <w:rFonts w:hint="eastAsia"/>
        </w:rPr>
        <w:t>结果，解析出当前页码的数据</w:t>
      </w:r>
      <w:r>
        <w:rPr>
          <w:rFonts w:hint="eastAsia"/>
        </w:rPr>
        <w:t>id</w:t>
      </w:r>
      <w:r>
        <w:rPr>
          <w:rFonts w:hint="eastAsia"/>
        </w:rPr>
        <w:t>，每页</w:t>
      </w:r>
      <w:r>
        <w:rPr>
          <w:rFonts w:hint="eastAsia"/>
        </w:rPr>
        <w:t>10</w:t>
      </w:r>
      <w:r>
        <w:rPr>
          <w:rFonts w:hint="eastAsia"/>
        </w:rPr>
        <w:t>条数据。在根据每条记录的</w:t>
      </w:r>
      <w:r>
        <w:rPr>
          <w:rFonts w:hint="eastAsia"/>
        </w:rPr>
        <w:t>id</w:t>
      </w:r>
      <w:r>
        <w:rPr>
          <w:rFonts w:hint="eastAsia"/>
        </w:rPr>
        <w:t>，获取记录详细信息：</w:t>
      </w:r>
      <w:r w:rsidRPr="0004376A">
        <w:t>http://shixin.court.gov.cn/findDetai?id=2704954&amp;pCode=6078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380"/>
        <w:gridCol w:w="2106"/>
        <w:gridCol w:w="5036"/>
      </w:tblGrid>
      <w:tr w:rsidR="00A77890" w:rsidTr="00036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:rsidR="00A77890" w:rsidRPr="00C35C0F" w:rsidRDefault="00A77890" w:rsidP="000664C7">
            <w:pPr>
              <w:jc w:val="center"/>
              <w:rPr>
                <w:color w:val="1F497D" w:themeColor="text2"/>
              </w:rPr>
            </w:pPr>
            <w:r w:rsidRPr="00C35C0F">
              <w:rPr>
                <w:rFonts w:hint="eastAsia"/>
                <w:color w:val="1F497D" w:themeColor="text2"/>
              </w:rPr>
              <w:t>参数</w:t>
            </w:r>
          </w:p>
        </w:tc>
        <w:tc>
          <w:tcPr>
            <w:tcW w:w="2106" w:type="dxa"/>
          </w:tcPr>
          <w:p w:rsidR="00A77890" w:rsidRPr="00C35C0F" w:rsidRDefault="00A77890" w:rsidP="00066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C35C0F">
              <w:rPr>
                <w:rFonts w:hint="eastAsia"/>
                <w:color w:val="1F497D" w:themeColor="text2"/>
              </w:rPr>
              <w:t>值</w:t>
            </w:r>
          </w:p>
        </w:tc>
        <w:tc>
          <w:tcPr>
            <w:tcW w:w="5036" w:type="dxa"/>
          </w:tcPr>
          <w:p w:rsidR="00A77890" w:rsidRPr="00C35C0F" w:rsidRDefault="00A77890" w:rsidP="00066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C35C0F">
              <w:rPr>
                <w:rFonts w:hint="eastAsia"/>
                <w:color w:val="1F497D" w:themeColor="text2"/>
              </w:rPr>
              <w:t>说明</w:t>
            </w:r>
          </w:p>
        </w:tc>
      </w:tr>
      <w:tr w:rsidR="00A77890" w:rsidTr="00036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:rsidR="00A77890" w:rsidRDefault="004D223F" w:rsidP="000664C7">
            <w:r w:rsidRPr="0004376A">
              <w:t>id</w:t>
            </w:r>
          </w:p>
        </w:tc>
        <w:tc>
          <w:tcPr>
            <w:tcW w:w="2106" w:type="dxa"/>
          </w:tcPr>
          <w:p w:rsidR="00A77890" w:rsidRDefault="004D223F" w:rsidP="000664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76A">
              <w:t>2704954</w:t>
            </w:r>
          </w:p>
        </w:tc>
        <w:tc>
          <w:tcPr>
            <w:tcW w:w="5036" w:type="dxa"/>
          </w:tcPr>
          <w:p w:rsidR="00A77890" w:rsidRDefault="004D223F" w:rsidP="000664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号码</w:t>
            </w:r>
          </w:p>
        </w:tc>
      </w:tr>
      <w:tr w:rsidR="00A77890" w:rsidTr="00036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:rsidR="00A77890" w:rsidRPr="00290C73" w:rsidRDefault="00A77890" w:rsidP="000664C7">
            <w:proofErr w:type="spellStart"/>
            <w:r w:rsidRPr="00506FAA">
              <w:t>pCode</w:t>
            </w:r>
            <w:proofErr w:type="spellEnd"/>
          </w:p>
        </w:tc>
        <w:tc>
          <w:tcPr>
            <w:tcW w:w="2106" w:type="dxa"/>
          </w:tcPr>
          <w:p w:rsidR="00A77890" w:rsidRPr="00682AF4" w:rsidRDefault="00A77890" w:rsidP="000664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  <w:szCs w:val="27"/>
              </w:rPr>
            </w:pPr>
            <w:r w:rsidRPr="00506FAA">
              <w:t>5561</w:t>
            </w:r>
          </w:p>
        </w:tc>
        <w:tc>
          <w:tcPr>
            <w:tcW w:w="5036" w:type="dxa"/>
          </w:tcPr>
          <w:p w:rsidR="00A77890" w:rsidRPr="00682AF4" w:rsidRDefault="00A77890" w:rsidP="000664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  <w:szCs w:val="27"/>
              </w:rPr>
            </w:pPr>
            <w:r>
              <w:rPr>
                <w:rFonts w:ascii="Consolas" w:hAnsi="Consolas" w:hint="eastAsia"/>
                <w:sz w:val="22"/>
                <w:szCs w:val="27"/>
              </w:rPr>
              <w:t>验证码</w:t>
            </w:r>
          </w:p>
        </w:tc>
      </w:tr>
    </w:tbl>
    <w:p w:rsidR="004D223F" w:rsidRPr="004D223F" w:rsidRDefault="004D223F" w:rsidP="00506FAA">
      <w:r>
        <w:rPr>
          <w:rFonts w:hint="eastAsia"/>
        </w:rPr>
        <w:t>返回的为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格式的数据，可直接解析入库</w:t>
      </w:r>
      <w:r w:rsidR="0076345F">
        <w:rPr>
          <w:rFonts w:hint="eastAsia"/>
        </w:rPr>
        <w:t>。</w:t>
      </w:r>
    </w:p>
    <w:p w:rsidR="0004376A" w:rsidRDefault="006C12CB" w:rsidP="006C12CB">
      <w:pPr>
        <w:pStyle w:val="3"/>
      </w:pPr>
      <w:r>
        <w:rPr>
          <w:rFonts w:hint="eastAsia"/>
        </w:rPr>
        <w:lastRenderedPageBreak/>
        <w:t>2.2</w:t>
      </w:r>
      <w:r>
        <w:rPr>
          <w:rFonts w:hint="eastAsia"/>
        </w:rPr>
        <w:t>、库表</w:t>
      </w:r>
    </w:p>
    <w:p w:rsidR="00326ABF" w:rsidRPr="005D31B3" w:rsidRDefault="00326ABF" w:rsidP="005D31B3">
      <w:pPr>
        <w:pStyle w:val="a9"/>
        <w:rPr>
          <w:highlight w:val="white"/>
        </w:rPr>
      </w:pPr>
      <w:proofErr w:type="spellStart"/>
      <w:r w:rsidRPr="000E5BBC">
        <w:rPr>
          <w:highlight w:val="white"/>
        </w:rPr>
        <w:t>cre</w:t>
      </w:r>
      <w:r w:rsidRPr="005D31B3">
        <w:rPr>
          <w:highlight w:val="white"/>
        </w:rPr>
        <w:t>d_dishonesty_person</w:t>
      </w:r>
      <w:proofErr w:type="spellEnd"/>
      <w:r w:rsidRPr="005D31B3">
        <w:rPr>
          <w:rFonts w:hint="eastAsia"/>
          <w:highlight w:val="white"/>
        </w:rPr>
        <w:t xml:space="preserve">  -- </w:t>
      </w:r>
      <w:r w:rsidRPr="005D31B3">
        <w:rPr>
          <w:rFonts w:hint="eastAsia"/>
          <w:highlight w:val="white"/>
        </w:rPr>
        <w:t>个人数据存储表</w:t>
      </w:r>
    </w:p>
    <w:p w:rsidR="00326ABF" w:rsidRPr="005D31B3" w:rsidRDefault="00326ABF" w:rsidP="005D31B3">
      <w:pPr>
        <w:pStyle w:val="a9"/>
        <w:rPr>
          <w:highlight w:val="white"/>
        </w:rPr>
      </w:pPr>
      <w:proofErr w:type="spellStart"/>
      <w:r w:rsidRPr="005D31B3">
        <w:rPr>
          <w:highlight w:val="white"/>
        </w:rPr>
        <w:t>cred_dishonesty_ent</w:t>
      </w:r>
      <w:proofErr w:type="spellEnd"/>
      <w:r w:rsidRPr="005D31B3">
        <w:rPr>
          <w:rFonts w:hint="eastAsia"/>
          <w:highlight w:val="white"/>
        </w:rPr>
        <w:t xml:space="preserve">  -- </w:t>
      </w:r>
      <w:r w:rsidRPr="005D31B3">
        <w:rPr>
          <w:rFonts w:hint="eastAsia"/>
          <w:highlight w:val="white"/>
        </w:rPr>
        <w:t>企业数据存储表</w:t>
      </w:r>
    </w:p>
    <w:p w:rsidR="00DD282E" w:rsidRPr="005D31B3" w:rsidRDefault="00DD282E" w:rsidP="005D31B3">
      <w:pPr>
        <w:pStyle w:val="a9"/>
        <w:rPr>
          <w:highlight w:val="white"/>
        </w:rPr>
      </w:pPr>
      <w:proofErr w:type="spellStart"/>
      <w:r w:rsidRPr="005D31B3">
        <w:rPr>
          <w:highlight w:val="white"/>
        </w:rPr>
        <w:t>cred_dishonesty_log</w:t>
      </w:r>
      <w:proofErr w:type="spellEnd"/>
      <w:r w:rsidRPr="005D31B3">
        <w:rPr>
          <w:rFonts w:hint="eastAsia"/>
          <w:highlight w:val="white"/>
        </w:rPr>
        <w:t xml:space="preserve">  -- </w:t>
      </w:r>
      <w:r w:rsidRPr="005D31B3">
        <w:rPr>
          <w:rFonts w:hint="eastAsia"/>
          <w:highlight w:val="white"/>
        </w:rPr>
        <w:t>每个查询条件一个线程时的日志表，包括</w:t>
      </w:r>
      <w:proofErr w:type="spellStart"/>
      <w:r w:rsidRPr="005D31B3">
        <w:rPr>
          <w:rFonts w:hint="eastAsia"/>
          <w:highlight w:val="white"/>
        </w:rPr>
        <w:t>endpage</w:t>
      </w:r>
      <w:proofErr w:type="spellEnd"/>
      <w:r w:rsidRPr="005D31B3">
        <w:rPr>
          <w:rFonts w:hint="eastAsia"/>
          <w:highlight w:val="white"/>
        </w:rPr>
        <w:t>和</w:t>
      </w:r>
      <w:proofErr w:type="spellStart"/>
      <w:r w:rsidRPr="005D31B3">
        <w:rPr>
          <w:rFonts w:hint="eastAsia"/>
          <w:highlight w:val="white"/>
        </w:rPr>
        <w:t>startpage</w:t>
      </w:r>
      <w:proofErr w:type="spellEnd"/>
      <w:r w:rsidRPr="005D31B3">
        <w:rPr>
          <w:rFonts w:hint="eastAsia"/>
          <w:highlight w:val="white"/>
        </w:rPr>
        <w:t>。执行时</w:t>
      </w:r>
      <w:r w:rsidRPr="005D31B3">
        <w:rPr>
          <w:rFonts w:hint="eastAsia"/>
          <w:highlight w:val="white"/>
        </w:rPr>
        <w:t xml:space="preserve"> </w:t>
      </w:r>
      <w:r w:rsidRPr="005D31B3">
        <w:rPr>
          <w:rFonts w:hint="eastAsia"/>
          <w:highlight w:val="white"/>
        </w:rPr>
        <w:t>从</w:t>
      </w:r>
      <w:proofErr w:type="spellStart"/>
      <w:r w:rsidRPr="005D31B3">
        <w:rPr>
          <w:rFonts w:hint="eastAsia"/>
          <w:highlight w:val="white"/>
        </w:rPr>
        <w:t>startpage</w:t>
      </w:r>
      <w:proofErr w:type="spellEnd"/>
      <w:r w:rsidRPr="005D31B3">
        <w:rPr>
          <w:rFonts w:hint="eastAsia"/>
          <w:highlight w:val="white"/>
        </w:rPr>
        <w:t>跑到</w:t>
      </w:r>
      <w:proofErr w:type="spellStart"/>
      <w:r w:rsidRPr="005D31B3">
        <w:rPr>
          <w:rFonts w:hint="eastAsia"/>
          <w:highlight w:val="white"/>
        </w:rPr>
        <w:t>endpage</w:t>
      </w:r>
      <w:proofErr w:type="spellEnd"/>
    </w:p>
    <w:p w:rsidR="00DD282E" w:rsidRPr="005D31B3" w:rsidRDefault="00DD282E" w:rsidP="005D31B3">
      <w:pPr>
        <w:pStyle w:val="a9"/>
        <w:rPr>
          <w:highlight w:val="white"/>
        </w:rPr>
      </w:pPr>
      <w:proofErr w:type="spellStart"/>
      <w:r w:rsidRPr="005D31B3">
        <w:rPr>
          <w:highlight w:val="white"/>
        </w:rPr>
        <w:t>cred_dishonesty_</w:t>
      </w:r>
      <w:r w:rsidRPr="005D31B3">
        <w:rPr>
          <w:rFonts w:hint="eastAsia"/>
          <w:highlight w:val="white"/>
        </w:rPr>
        <w:t>page</w:t>
      </w:r>
      <w:r w:rsidRPr="005D31B3">
        <w:rPr>
          <w:highlight w:val="white"/>
        </w:rPr>
        <w:t>log</w:t>
      </w:r>
      <w:proofErr w:type="spellEnd"/>
      <w:r w:rsidRPr="005D31B3">
        <w:rPr>
          <w:rFonts w:hint="eastAsia"/>
          <w:highlight w:val="white"/>
        </w:rPr>
        <w:t xml:space="preserve">  --</w:t>
      </w:r>
      <w:r w:rsidRPr="005D31B3">
        <w:rPr>
          <w:rFonts w:hint="eastAsia"/>
          <w:highlight w:val="white"/>
        </w:rPr>
        <w:t>每个页面一个线程时的日志记录表。包括当前页数。每次启动从第</w:t>
      </w:r>
      <w:r w:rsidRPr="005D31B3">
        <w:rPr>
          <w:rFonts w:hint="eastAsia"/>
          <w:highlight w:val="white"/>
        </w:rPr>
        <w:t>1</w:t>
      </w:r>
      <w:r w:rsidRPr="005D31B3">
        <w:rPr>
          <w:rFonts w:hint="eastAsia"/>
          <w:highlight w:val="white"/>
        </w:rPr>
        <w:t>页跑到</w:t>
      </w:r>
      <w:proofErr w:type="spellStart"/>
      <w:r w:rsidRPr="005D31B3">
        <w:rPr>
          <w:rFonts w:hint="eastAsia"/>
          <w:highlight w:val="white"/>
        </w:rPr>
        <w:t>endpage</w:t>
      </w:r>
      <w:proofErr w:type="spellEnd"/>
      <w:r w:rsidRPr="005D31B3">
        <w:rPr>
          <w:rFonts w:hint="eastAsia"/>
          <w:highlight w:val="white"/>
        </w:rPr>
        <w:t>，此表中已存在的页数跳过，不存在的发送网络请求。</w:t>
      </w:r>
    </w:p>
    <w:p w:rsidR="00475754" w:rsidRDefault="00475754" w:rsidP="00475754">
      <w:pPr>
        <w:pStyle w:val="3"/>
        <w:rPr>
          <w:kern w:val="0"/>
        </w:rPr>
      </w:pPr>
      <w:r>
        <w:rPr>
          <w:rFonts w:hint="eastAsia"/>
          <w:kern w:val="0"/>
        </w:rPr>
        <w:t>1.3</w:t>
      </w:r>
      <w:r>
        <w:rPr>
          <w:rFonts w:hint="eastAsia"/>
          <w:kern w:val="0"/>
        </w:rPr>
        <w:t>、</w:t>
      </w:r>
      <w:r w:rsidR="00EA7AAA">
        <w:rPr>
          <w:rFonts w:hint="eastAsia"/>
          <w:kern w:val="0"/>
        </w:rPr>
        <w:t>数据</w:t>
      </w:r>
      <w:r>
        <w:rPr>
          <w:rFonts w:hint="eastAsia"/>
          <w:kern w:val="0"/>
        </w:rPr>
        <w:t>问题</w:t>
      </w:r>
    </w:p>
    <w:p w:rsidR="00E5705E" w:rsidRDefault="00475754" w:rsidP="00475754">
      <w:r>
        <w:rPr>
          <w:rFonts w:hint="eastAsia"/>
        </w:rPr>
        <w:t>1</w:t>
      </w:r>
      <w:r>
        <w:rPr>
          <w:rFonts w:hint="eastAsia"/>
        </w:rPr>
        <w:t>、</w:t>
      </w:r>
      <w:r w:rsidR="00E5705E">
        <w:rPr>
          <w:rFonts w:hint="eastAsia"/>
        </w:rPr>
        <w:t>数据重复问题，不同页数包含重复数据</w:t>
      </w:r>
    </w:p>
    <w:p w:rsidR="00E5705E" w:rsidRDefault="00E5705E" w:rsidP="00475754">
      <w:r>
        <w:rPr>
          <w:rFonts w:hint="eastAsia"/>
        </w:rPr>
        <w:t>2</w:t>
      </w:r>
      <w:r>
        <w:rPr>
          <w:rFonts w:hint="eastAsia"/>
        </w:rPr>
        <w:t>、</w:t>
      </w:r>
      <w:r w:rsidR="00887628">
        <w:rPr>
          <w:rFonts w:hint="eastAsia"/>
        </w:rPr>
        <w:t>百度和法院数据，互有多少。</w:t>
      </w:r>
    </w:p>
    <w:p w:rsidR="00BE654D" w:rsidRDefault="00887628" w:rsidP="0047575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cred_dis_baidu_more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为百度多出来的个人数据</w:t>
      </w:r>
      <w:r w:rsidR="00BE654D"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 </w:t>
      </w:r>
      <w:r w:rsidR="00BE654D"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proofErr w:type="spellStart"/>
      <w:r w:rsidR="00BE654D">
        <w:rPr>
          <w:rFonts w:ascii="Courier New" w:hAnsi="Courier New" w:cs="Courier New" w:hint="eastAsia"/>
          <w:color w:val="000080"/>
          <w:kern w:val="0"/>
          <w:sz w:val="20"/>
          <w:szCs w:val="20"/>
        </w:rPr>
        <w:t>sremark</w:t>
      </w:r>
      <w:proofErr w:type="spellEnd"/>
      <w:r w:rsidR="00BE654D"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  <w:r w:rsidR="00BE654D"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</w:p>
    <w:p w:rsidR="00887628" w:rsidRDefault="00887628" w:rsidP="0047575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cred_dis_baidu_more_ent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为百度多出来的企业数据</w:t>
      </w:r>
    </w:p>
    <w:p w:rsidR="00887628" w:rsidRDefault="00887628" w:rsidP="0047575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cred_dis_fayuan_more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为法院多出来的个人数据</w:t>
      </w:r>
    </w:p>
    <w:p w:rsidR="001E491B" w:rsidRDefault="001E491B" w:rsidP="0047575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cred_dis_fayuan_more_ent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为法院多出来的企业数据</w:t>
      </w:r>
    </w:p>
    <w:p w:rsidR="00DB5293" w:rsidRDefault="00DB5293" w:rsidP="0047575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71611" w:rsidTr="00066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71611" w:rsidRDefault="00D71611" w:rsidP="000664C7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sremark</w:t>
            </w:r>
            <w:proofErr w:type="spellEnd"/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值</w:t>
            </w:r>
          </w:p>
        </w:tc>
        <w:tc>
          <w:tcPr>
            <w:tcW w:w="4261" w:type="dxa"/>
          </w:tcPr>
          <w:p w:rsidR="00D71611" w:rsidRDefault="00D71611" w:rsidP="000664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说明</w:t>
            </w:r>
          </w:p>
        </w:tc>
      </w:tr>
      <w:tr w:rsidR="00D71611" w:rsidTr="00066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71611" w:rsidRDefault="00D71611" w:rsidP="000664C7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1</w:t>
            </w:r>
          </w:p>
        </w:tc>
        <w:tc>
          <w:tcPr>
            <w:tcW w:w="4261" w:type="dxa"/>
          </w:tcPr>
          <w:p w:rsidR="00D71611" w:rsidRDefault="00D71611" w:rsidP="000664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百度接口有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且在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法院网站能查到但是没有入库的数据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以及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百度接口新获取的增量数据</w:t>
            </w:r>
            <w:r w:rsidR="00EF1EFC"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 xml:space="preserve">    ---</w:t>
            </w:r>
            <w:r w:rsidR="007148E3"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待</w:t>
            </w:r>
            <w:r w:rsidR="00EF1EFC"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法院</w:t>
            </w:r>
            <w:r w:rsidR="007148E3"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表</w:t>
            </w:r>
            <w:r w:rsidR="00EF1EFC"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处理的数据</w:t>
            </w:r>
          </w:p>
        </w:tc>
      </w:tr>
      <w:tr w:rsidR="00D71611" w:rsidTr="00066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71611" w:rsidRPr="00BE654D" w:rsidRDefault="00D71611" w:rsidP="000664C7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2</w:t>
            </w:r>
          </w:p>
        </w:tc>
        <w:tc>
          <w:tcPr>
            <w:tcW w:w="4261" w:type="dxa"/>
          </w:tcPr>
          <w:p w:rsidR="00D71611" w:rsidRDefault="00D71611" w:rsidP="000664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百度接口曾经有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现在百度接口和法院网站都查不到的数据</w:t>
            </w:r>
          </w:p>
        </w:tc>
      </w:tr>
      <w:tr w:rsidR="00D71611" w:rsidTr="00066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71611" w:rsidRPr="00BE654D" w:rsidRDefault="00D71611" w:rsidP="000664C7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0</w:t>
            </w:r>
          </w:p>
        </w:tc>
        <w:tc>
          <w:tcPr>
            <w:tcW w:w="4261" w:type="dxa"/>
          </w:tcPr>
          <w:p w:rsidR="00D71611" w:rsidRDefault="00D71611" w:rsidP="000664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标示为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的客户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重新处理后入库法院表的数据。</w:t>
            </w:r>
          </w:p>
        </w:tc>
      </w:tr>
      <w:tr w:rsidR="00D71611" w:rsidTr="00066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71611" w:rsidRDefault="00D71611" w:rsidP="000664C7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</w:p>
        </w:tc>
        <w:tc>
          <w:tcPr>
            <w:tcW w:w="4261" w:type="dxa"/>
          </w:tcPr>
          <w:p w:rsidR="00D71611" w:rsidRDefault="00D71611" w:rsidP="000664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</w:p>
        </w:tc>
      </w:tr>
    </w:tbl>
    <w:p w:rsidR="000E5BBC" w:rsidRDefault="000E5BBC" w:rsidP="000E5BBC">
      <w:pPr>
        <w:rPr>
          <w:kern w:val="0"/>
        </w:rPr>
      </w:pPr>
      <w:r>
        <w:rPr>
          <w:rFonts w:hint="eastAsia"/>
          <w:kern w:val="0"/>
        </w:rPr>
        <w:t>先获取的百度数据，后获取的法院数据</w:t>
      </w:r>
    </w:p>
    <w:p w:rsidR="000E5BBC" w:rsidRDefault="001E491B" w:rsidP="001E491B">
      <w:pPr>
        <w:rPr>
          <w:kern w:val="0"/>
        </w:rPr>
      </w:pPr>
      <w:r>
        <w:rPr>
          <w:rFonts w:hint="eastAsia"/>
          <w:kern w:val="0"/>
        </w:rPr>
        <w:t>其中</w:t>
      </w:r>
      <w:r w:rsidR="000E5BBC">
        <w:rPr>
          <w:rFonts w:hint="eastAsia"/>
          <w:kern w:val="0"/>
        </w:rPr>
        <w:t>法院多出来的数据为更新数据。百度能查到。</w:t>
      </w:r>
    </w:p>
    <w:p w:rsidR="000E5BBC" w:rsidRDefault="000E5BBC" w:rsidP="000E5BBC">
      <w:pPr>
        <w:rPr>
          <w:kern w:val="0"/>
        </w:rPr>
      </w:pPr>
      <w:r>
        <w:rPr>
          <w:rFonts w:hint="eastAsia"/>
          <w:kern w:val="0"/>
        </w:rPr>
        <w:t>百度多出来的数据中，在</w:t>
      </w:r>
      <w:proofErr w:type="spellStart"/>
      <w:r>
        <w:rPr>
          <w:kern w:val="0"/>
          <w:highlight w:val="white"/>
        </w:rPr>
        <w:t>cred_dis_baidu_more</w:t>
      </w:r>
      <w:proofErr w:type="spellEnd"/>
      <w:r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>表中增加了</w:t>
      </w:r>
      <w:r>
        <w:rPr>
          <w:rFonts w:hint="eastAsia"/>
          <w:kern w:val="0"/>
        </w:rPr>
        <w:t>remark</w:t>
      </w:r>
      <w:r>
        <w:rPr>
          <w:rFonts w:hint="eastAsia"/>
          <w:kern w:val="0"/>
        </w:rPr>
        <w:t>字段，字段值为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的时候为在法院页面能查到的数据，其中</w:t>
      </w:r>
      <w:r>
        <w:rPr>
          <w:rFonts w:hint="eastAsia"/>
          <w:kern w:val="0"/>
        </w:rPr>
        <w:t>60%</w:t>
      </w:r>
      <w:r>
        <w:rPr>
          <w:rFonts w:hint="eastAsia"/>
          <w:kern w:val="0"/>
        </w:rPr>
        <w:t>左右可查到</w:t>
      </w:r>
    </w:p>
    <w:p w:rsidR="000E5BBC" w:rsidRDefault="000E5BBC" w:rsidP="000E5BBC">
      <w:pPr>
        <w:rPr>
          <w:kern w:val="0"/>
        </w:rPr>
      </w:pP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、</w:t>
      </w:r>
      <w:r w:rsidR="00FF74A7">
        <w:rPr>
          <w:rFonts w:hint="eastAsia"/>
          <w:kern w:val="0"/>
        </w:rPr>
        <w:t>法院数据排序混乱，无法</w:t>
      </w:r>
      <w:r w:rsidR="00CC58DC">
        <w:rPr>
          <w:rFonts w:hint="eastAsia"/>
          <w:kern w:val="0"/>
        </w:rPr>
        <w:t>增量获取</w:t>
      </w:r>
      <w:r w:rsidR="00FF74A7">
        <w:rPr>
          <w:rFonts w:hint="eastAsia"/>
          <w:kern w:val="0"/>
        </w:rPr>
        <w:t>新更新数据</w:t>
      </w:r>
    </w:p>
    <w:p w:rsidR="00FF74A7" w:rsidRDefault="003D768F" w:rsidP="000E5BBC">
      <w:pPr>
        <w:rPr>
          <w:kern w:val="0"/>
        </w:rPr>
      </w:pPr>
      <w:r>
        <w:rPr>
          <w:rFonts w:hint="eastAsia"/>
          <w:kern w:val="0"/>
        </w:rPr>
        <w:t>4</w:t>
      </w:r>
      <w:r>
        <w:rPr>
          <w:rFonts w:hint="eastAsia"/>
          <w:kern w:val="0"/>
        </w:rPr>
        <w:t>、法院个人数据晚上十点半开始更新数据，页面数据获取不准确</w:t>
      </w:r>
    </w:p>
    <w:p w:rsidR="008D3FAB" w:rsidRDefault="008D3FAB" w:rsidP="008D3FAB">
      <w:pPr>
        <w:rPr>
          <w:kern w:val="0"/>
        </w:rPr>
      </w:pPr>
      <w:r>
        <w:rPr>
          <w:rFonts w:hint="eastAsia"/>
          <w:kern w:val="0"/>
        </w:rPr>
        <w:t>6</w:t>
      </w:r>
      <w:r>
        <w:rPr>
          <w:rFonts w:hint="eastAsia"/>
          <w:kern w:val="0"/>
        </w:rPr>
        <w:t>、企业数据已将组织机构编码中的</w:t>
      </w:r>
      <w:r>
        <w:rPr>
          <w:rFonts w:hint="eastAsia"/>
          <w:kern w:val="0"/>
        </w:rPr>
        <w:t>"-"</w:t>
      </w:r>
      <w:r>
        <w:rPr>
          <w:rFonts w:hint="eastAsia"/>
          <w:kern w:val="0"/>
        </w:rPr>
        <w:t>去除后入库</w:t>
      </w:r>
    </w:p>
    <w:p w:rsidR="00F54450" w:rsidRDefault="00F54450" w:rsidP="008D3FAB">
      <w:pPr>
        <w:rPr>
          <w:kern w:val="0"/>
        </w:rPr>
      </w:pPr>
    </w:p>
    <w:p w:rsidR="00F54450" w:rsidRPr="00F54450" w:rsidRDefault="00F54450" w:rsidP="00F54450">
      <w:pPr>
        <w:pStyle w:val="2"/>
      </w:pPr>
      <w:r>
        <w:rPr>
          <w:rFonts w:hint="eastAsia"/>
          <w:kern w:val="0"/>
        </w:rPr>
        <w:lastRenderedPageBreak/>
        <w:t>3</w:t>
      </w:r>
      <w:r>
        <w:rPr>
          <w:rFonts w:hint="eastAsia"/>
          <w:kern w:val="0"/>
        </w:rPr>
        <w:t>、代码问题</w:t>
      </w:r>
    </w:p>
    <w:p w:rsidR="007341D8" w:rsidRDefault="00F54450" w:rsidP="000323FE">
      <w:pPr>
        <w:pStyle w:val="3"/>
        <w:rPr>
          <w:rStyle w:val="2Char"/>
        </w:rPr>
      </w:pPr>
      <w:r w:rsidRPr="007341D8">
        <w:rPr>
          <w:rStyle w:val="2Char"/>
          <w:rFonts w:hint="eastAsia"/>
        </w:rPr>
        <w:t>1</w:t>
      </w:r>
      <w:r w:rsidRPr="007341D8">
        <w:rPr>
          <w:rStyle w:val="2Char"/>
          <w:rFonts w:hint="eastAsia"/>
        </w:rPr>
        <w:t>、</w:t>
      </w:r>
      <w:r w:rsidR="007341D8">
        <w:rPr>
          <w:rStyle w:val="2Char"/>
          <w:rFonts w:hint="eastAsia"/>
        </w:rPr>
        <w:t>部分</w:t>
      </w:r>
      <w:r w:rsidR="000323FE">
        <w:rPr>
          <w:rStyle w:val="2Char"/>
          <w:rFonts w:hint="eastAsia"/>
        </w:rPr>
        <w:t>验证码</w:t>
      </w:r>
      <w:r w:rsidR="007341D8">
        <w:rPr>
          <w:rStyle w:val="2Char"/>
          <w:rFonts w:hint="eastAsia"/>
        </w:rPr>
        <w:t>请求</w:t>
      </w:r>
      <w:r w:rsidR="00AE02BF">
        <w:rPr>
          <w:rStyle w:val="2Char"/>
          <w:rFonts w:hint="eastAsia"/>
        </w:rPr>
        <w:t>返回错误</w:t>
      </w:r>
    </w:p>
    <w:p w:rsidR="007F13EE" w:rsidRDefault="00F54450" w:rsidP="007F13EE">
      <w:r>
        <w:rPr>
          <w:rFonts w:hint="eastAsia"/>
          <w:kern w:val="0"/>
        </w:rPr>
        <w:t>部分请求</w:t>
      </w:r>
      <w:r>
        <w:rPr>
          <w:rFonts w:hint="eastAsia"/>
          <w:kern w:val="0"/>
        </w:rPr>
        <w:t>,</w:t>
      </w:r>
      <w:r>
        <w:rPr>
          <w:rFonts w:hint="eastAsia"/>
          <w:kern w:val="0"/>
        </w:rPr>
        <w:t>大部分第一次请求</w:t>
      </w:r>
      <w:r w:rsidRPr="00F54450">
        <w:t>http://shixin.court.gov.cn/image.jsp</w:t>
      </w:r>
      <w:r>
        <w:rPr>
          <w:rFonts w:hint="eastAsia"/>
        </w:rPr>
        <w:t>时，返回的不是</w:t>
      </w:r>
      <w:r>
        <w:rPr>
          <w:rFonts w:hint="eastAsia"/>
        </w:rPr>
        <w:t>image</w:t>
      </w:r>
      <w:r>
        <w:rPr>
          <w:rFonts w:hint="eastAsia"/>
        </w:rPr>
        <w:t>类型的数据，是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重新运算</w:t>
      </w:r>
      <w:r>
        <w:rPr>
          <w:rFonts w:hint="eastAsia"/>
        </w:rPr>
        <w:t>cookie</w:t>
      </w:r>
      <w:r>
        <w:rPr>
          <w:rFonts w:hint="eastAsia"/>
        </w:rPr>
        <w:t>后重新请求的代码。</w:t>
      </w:r>
    </w:p>
    <w:p w:rsidR="007F13EE" w:rsidRDefault="007F13EE" w:rsidP="007F13EE">
      <w:r>
        <w:rPr>
          <w:noProof/>
        </w:rPr>
        <w:drawing>
          <wp:inline distT="0" distB="0" distL="0" distR="0">
            <wp:extent cx="5274310" cy="3168534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B3E" w:rsidRDefault="007F13EE" w:rsidP="00747B12">
      <w:r>
        <w:rPr>
          <w:rFonts w:hint="eastAsia"/>
        </w:rPr>
        <w:t>解压缩后代码</w:t>
      </w:r>
      <w:r w:rsidR="00017B3E">
        <w:rPr>
          <w:rFonts w:hint="eastAsia"/>
        </w:rPr>
        <w:t>：</w:t>
      </w:r>
    </w:p>
    <w:p w:rsidR="00562997" w:rsidRDefault="009C44D0" w:rsidP="009C44D0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D28EF">
        <w:rPr>
          <w:rFonts w:hint="eastAsia"/>
        </w:rPr>
        <w:t>链接重置</w:t>
      </w:r>
    </w:p>
    <w:p w:rsidR="007F13EE" w:rsidRDefault="00AD28EF" w:rsidP="00562997">
      <w:r>
        <w:rPr>
          <w:rFonts w:hint="eastAsia"/>
        </w:rPr>
        <w:t>5</w:t>
      </w:r>
      <w:r>
        <w:rPr>
          <w:rFonts w:hint="eastAsia"/>
        </w:rPr>
        <w:t>个线程并发访问，在多线程导致网站无法访问，修改</w:t>
      </w:r>
      <w:proofErr w:type="spellStart"/>
      <w:r>
        <w:rPr>
          <w:rFonts w:hint="eastAsia"/>
        </w:rPr>
        <w:t>httput</w:t>
      </w:r>
      <w:r w:rsidR="008150CC">
        <w:rPr>
          <w:rFonts w:hint="eastAsia"/>
        </w:rPr>
        <w:t>i</w:t>
      </w:r>
      <w:r>
        <w:rPr>
          <w:rFonts w:hint="eastAsia"/>
        </w:rPr>
        <w:t>lpool</w:t>
      </w:r>
      <w:proofErr w:type="spellEnd"/>
      <w:r>
        <w:rPr>
          <w:rFonts w:hint="eastAsia"/>
        </w:rPr>
        <w:t>模式后，</w:t>
      </w:r>
      <w:r>
        <w:rPr>
          <w:rFonts w:hint="eastAsia"/>
        </w:rPr>
        <w:t>client</w:t>
      </w:r>
      <w:r>
        <w:rPr>
          <w:rFonts w:hint="eastAsia"/>
        </w:rPr>
        <w:t>不回收，会出现代码链接能保持访问，页面打不开的情况</w:t>
      </w:r>
      <w:r w:rsidR="004D3295">
        <w:rPr>
          <w:rFonts w:hint="eastAsia"/>
        </w:rPr>
        <w:t>。</w:t>
      </w:r>
    </w:p>
    <w:p w:rsidR="00C84ABD" w:rsidRDefault="00C84ABD" w:rsidP="00C84ABD">
      <w:r>
        <w:rPr>
          <w:rFonts w:hint="eastAsia"/>
        </w:rPr>
        <w:t>通过</w:t>
      </w:r>
      <w:r>
        <w:rPr>
          <w:rFonts w:hint="eastAsia"/>
        </w:rPr>
        <w:t>Burp</w:t>
      </w:r>
      <w:r>
        <w:rPr>
          <w:rFonts w:hint="eastAsia"/>
        </w:rPr>
        <w:t>软件拦截网络拦截发现不发送</w:t>
      </w:r>
      <w:r>
        <w:rPr>
          <w:rFonts w:hint="eastAsia"/>
        </w:rPr>
        <w:t>image</w:t>
      </w:r>
      <w:r>
        <w:rPr>
          <w:rFonts w:hint="eastAsia"/>
        </w:rPr>
        <w:t>请求，可以使用同一验证码无线访问。</w:t>
      </w:r>
    </w:p>
    <w:p w:rsidR="00C84ABD" w:rsidRPr="00C84ABD" w:rsidRDefault="00C84ABD" w:rsidP="00562997">
      <w:r>
        <w:rPr>
          <w:rFonts w:hint="eastAsia"/>
        </w:rPr>
        <w:t>但是在代码访问中，并没有请求</w:t>
      </w:r>
      <w:r>
        <w:rPr>
          <w:rFonts w:hint="eastAsia"/>
        </w:rPr>
        <w:t>image</w:t>
      </w:r>
      <w:r>
        <w:rPr>
          <w:rFonts w:hint="eastAsia"/>
        </w:rPr>
        <w:t>，会返回验证</w:t>
      </w:r>
      <w:proofErr w:type="gramStart"/>
      <w:r>
        <w:rPr>
          <w:rFonts w:hint="eastAsia"/>
        </w:rPr>
        <w:t>码错误</w:t>
      </w:r>
      <w:proofErr w:type="gramEnd"/>
      <w:r>
        <w:rPr>
          <w:rFonts w:hint="eastAsia"/>
        </w:rPr>
        <w:t>的页面。</w:t>
      </w:r>
    </w:p>
    <w:p w:rsidR="00095B8D" w:rsidRDefault="00AD3B21" w:rsidP="00AD3B21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 w:rsidR="00251F1E">
        <w:rPr>
          <w:rFonts w:hint="eastAsia"/>
        </w:rPr>
        <w:t>ip</w:t>
      </w:r>
      <w:proofErr w:type="spellEnd"/>
      <w:r w:rsidR="00251F1E">
        <w:rPr>
          <w:rFonts w:hint="eastAsia"/>
        </w:rPr>
        <w:t>被封</w:t>
      </w:r>
    </w:p>
    <w:p w:rsidR="00AD3B21" w:rsidRDefault="00AD3B21" w:rsidP="00AD3B21">
      <w:r>
        <w:rPr>
          <w:rFonts w:hint="eastAsia"/>
        </w:rPr>
        <w:t>使用代理的时候，小部分代理会篡改请求数据，</w:t>
      </w:r>
      <w:r w:rsidRPr="00AD3B21">
        <w:t>120.52.72.24</w:t>
      </w:r>
      <w:r>
        <w:rPr>
          <w:rFonts w:hint="eastAsia"/>
        </w:rPr>
        <w:t>整个段</w:t>
      </w:r>
    </w:p>
    <w:p w:rsidR="00997661" w:rsidRDefault="00AD3B21" w:rsidP="008C6472">
      <w:r>
        <w:rPr>
          <w:rFonts w:hint="eastAsia"/>
        </w:rPr>
        <w:t>有稳定代理可以</w:t>
      </w:r>
      <w:r w:rsidR="001C28CB">
        <w:rPr>
          <w:rFonts w:hint="eastAsia"/>
        </w:rPr>
        <w:t>用同一代理多线程请求数据。</w:t>
      </w:r>
      <w:r w:rsidR="00E570FC">
        <w:rPr>
          <w:rFonts w:hint="eastAsia"/>
        </w:rPr>
        <w:t>但是代理返回数据较慢，容易</w:t>
      </w:r>
      <w:proofErr w:type="gramStart"/>
      <w:r w:rsidR="00E570FC">
        <w:rPr>
          <w:rFonts w:hint="eastAsia"/>
        </w:rPr>
        <w:t>超时报</w:t>
      </w:r>
      <w:proofErr w:type="gramEnd"/>
      <w:r w:rsidR="00E570FC">
        <w:rPr>
          <w:rFonts w:hint="eastAsia"/>
        </w:rPr>
        <w:t>错。</w:t>
      </w:r>
    </w:p>
    <w:p w:rsidR="004324B4" w:rsidRDefault="00024B78" w:rsidP="00024B7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cred_dishonesty_proxy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为代理表，其中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isusered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为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是</w:t>
      </w:r>
      <w:proofErr w:type="gram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不</w:t>
      </w:r>
      <w:proofErr w:type="gram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可用的代理，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0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为未使用，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为正在使用的代理</w:t>
      </w:r>
      <w:r w:rsidR="004324B4">
        <w:rPr>
          <w:rFonts w:ascii="Courier New" w:hAnsi="Courier New" w:cs="Courier New" w:hint="eastAsia"/>
          <w:color w:val="000080"/>
          <w:kern w:val="0"/>
          <w:sz w:val="20"/>
          <w:szCs w:val="20"/>
        </w:rPr>
        <w:t>.</w:t>
      </w:r>
    </w:p>
    <w:p w:rsidR="00024B78" w:rsidRDefault="00024B78" w:rsidP="008C64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 w:rsidRPr="00474133">
        <w:rPr>
          <w:rFonts w:ascii="Courier New" w:hAnsi="Courier New" w:cs="Courier New"/>
          <w:color w:val="000080"/>
          <w:kern w:val="0"/>
          <w:sz w:val="20"/>
          <w:szCs w:val="20"/>
        </w:rPr>
        <w:t>ProxyHandler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类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可以抓取</w:t>
      </w:r>
      <w:r w:rsidRPr="00474133">
        <w:rPr>
          <w:rFonts w:ascii="Courier New" w:hAnsi="Courier New" w:cs="Courier New"/>
          <w:color w:val="000080"/>
          <w:kern w:val="0"/>
          <w:sz w:val="20"/>
          <w:szCs w:val="20"/>
        </w:rPr>
        <w:t>http://www.youdaili.net/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页面的代理地址</w:t>
      </w:r>
      <w:r w:rsidR="00A26094">
        <w:rPr>
          <w:rFonts w:ascii="Courier New" w:hAnsi="Courier New" w:cs="Courier New" w:hint="eastAsia"/>
          <w:color w:val="000080"/>
          <w:kern w:val="0"/>
          <w:sz w:val="20"/>
          <w:szCs w:val="20"/>
        </w:rPr>
        <w:t>入库</w:t>
      </w:r>
    </w:p>
    <w:p w:rsidR="00B13530" w:rsidRDefault="00B13530" w:rsidP="00B13530">
      <w:pPr>
        <w:pStyle w:val="3"/>
        <w:rPr>
          <w:kern w:val="0"/>
        </w:rPr>
      </w:pPr>
      <w:r>
        <w:rPr>
          <w:rFonts w:hint="eastAsia"/>
          <w:kern w:val="0"/>
        </w:rPr>
        <w:lastRenderedPageBreak/>
        <w:t>4</w:t>
      </w:r>
      <w:r>
        <w:rPr>
          <w:rFonts w:hint="eastAsia"/>
          <w:kern w:val="0"/>
        </w:rPr>
        <w:t>、补全百度证件号码效率低</w:t>
      </w:r>
    </w:p>
    <w:p w:rsidR="00B13530" w:rsidRDefault="003C5854" w:rsidP="00B13530">
      <w:r>
        <w:rPr>
          <w:rFonts w:hint="eastAsia"/>
        </w:rPr>
        <w:t>补全百度证件号码效率很低，平均每个线程每分钟补全两条数据。</w:t>
      </w:r>
    </w:p>
    <w:p w:rsidR="002868AC" w:rsidRDefault="002868AC" w:rsidP="002868AC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1121B8">
        <w:rPr>
          <w:rFonts w:hint="eastAsia"/>
        </w:rPr>
        <w:t>剩余</w:t>
      </w:r>
      <w:r w:rsidR="00BC36BF">
        <w:rPr>
          <w:rFonts w:hint="eastAsia"/>
        </w:rPr>
        <w:t>工作</w:t>
      </w:r>
    </w:p>
    <w:p w:rsidR="00BC36BF" w:rsidRDefault="00BC36BF" w:rsidP="00512B8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12B8D">
        <w:rPr>
          <w:rFonts w:hint="eastAsia"/>
        </w:rPr>
        <w:t>企业数据重新抓取</w:t>
      </w:r>
    </w:p>
    <w:p w:rsidR="00512B8D" w:rsidRDefault="00512B8D" w:rsidP="00BC36BF">
      <w:r>
        <w:rPr>
          <w:rFonts w:hint="eastAsia"/>
        </w:rPr>
        <w:t>企业数据之前按照名称：</w:t>
      </w:r>
      <w:r>
        <w:rPr>
          <w:rFonts w:hint="eastAsia"/>
        </w:rPr>
        <w:t xml:space="preserve">'__' </w:t>
      </w:r>
      <w:r>
        <w:rPr>
          <w:rFonts w:hint="eastAsia"/>
        </w:rPr>
        <w:t>证件号码：</w:t>
      </w:r>
      <w:r>
        <w:rPr>
          <w:rFonts w:hint="eastAsia"/>
        </w:rPr>
        <w:t xml:space="preserve">'________-_' </w:t>
      </w:r>
      <w:r>
        <w:rPr>
          <w:rFonts w:hint="eastAsia"/>
        </w:rPr>
        <w:t>按照省份分别抓取，但是很大一部分数据无法匹配，可以改成</w:t>
      </w:r>
      <w:r>
        <w:rPr>
          <w:rFonts w:hint="eastAsia"/>
        </w:rPr>
        <w:t xml:space="preserve"> </w:t>
      </w:r>
      <w:r>
        <w:rPr>
          <w:rFonts w:hint="eastAsia"/>
        </w:rPr>
        <w:t>名称：</w:t>
      </w:r>
      <w:r>
        <w:rPr>
          <w:rFonts w:hint="eastAsia"/>
        </w:rPr>
        <w:t xml:space="preserve">'____' </w:t>
      </w:r>
      <w:r>
        <w:rPr>
          <w:rFonts w:hint="eastAsia"/>
        </w:rPr>
        <w:t>证件号码：</w:t>
      </w:r>
      <w:r>
        <w:rPr>
          <w:rFonts w:hint="eastAsia"/>
        </w:rPr>
        <w:t xml:space="preserve">'_________' </w:t>
      </w:r>
      <w:r>
        <w:rPr>
          <w:rFonts w:hint="eastAsia"/>
        </w:rPr>
        <w:t>按省份抓取，认为企业名称都大于</w:t>
      </w:r>
      <w:r>
        <w:rPr>
          <w:rFonts w:hint="eastAsia"/>
        </w:rPr>
        <w:t>4</w:t>
      </w:r>
      <w:r>
        <w:rPr>
          <w:rFonts w:hint="eastAsia"/>
        </w:rPr>
        <w:t>位，可能会抓取到部分姓名较长的个人数据。</w:t>
      </w:r>
    </w:p>
    <w:p w:rsidR="00512B8D" w:rsidRDefault="00512B8D" w:rsidP="00FB7C00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B7C00">
        <w:rPr>
          <w:rFonts w:hint="eastAsia"/>
        </w:rPr>
        <w:t>增量获取数据</w:t>
      </w:r>
    </w:p>
    <w:p w:rsidR="00FB7C00" w:rsidRDefault="00FB7C00" w:rsidP="00FB7C00">
      <w:r>
        <w:rPr>
          <w:rFonts w:hint="eastAsia"/>
        </w:rPr>
        <w:t>因为法院数据不规则，无法按时间增量获取新增数据，需要从百度接口获取相应信息后从法院补齐脱敏信息。</w:t>
      </w:r>
    </w:p>
    <w:p w:rsidR="00FB7C00" w:rsidRDefault="00FB7C00" w:rsidP="00FB7C00">
      <w:r>
        <w:rPr>
          <w:rFonts w:hint="eastAsia"/>
        </w:rPr>
        <w:t>百度增量数据可用</w:t>
      </w:r>
      <w:proofErr w:type="spellStart"/>
      <w:r>
        <w:rPr>
          <w:rFonts w:ascii="Courier New" w:hAnsi="Courier New" w:cs="Courier New"/>
          <w:b/>
          <w:bCs/>
          <w:color w:val="000000"/>
          <w:sz w:val="27"/>
          <w:szCs w:val="27"/>
          <w:shd w:val="clear" w:color="auto" w:fill="EBEEF9"/>
        </w:rPr>
        <w:t>update_time</w:t>
      </w:r>
      <w:proofErr w:type="spellEnd"/>
      <w:r>
        <w:rPr>
          <w:rFonts w:ascii="Courier New" w:hAnsi="Courier New" w:cs="Courier New" w:hint="eastAsia"/>
          <w:b/>
          <w:bCs/>
          <w:color w:val="000000"/>
          <w:sz w:val="27"/>
          <w:szCs w:val="27"/>
          <w:shd w:val="clear" w:color="auto" w:fill="EBEEF9"/>
        </w:rPr>
        <w:t xml:space="preserve"> </w:t>
      </w:r>
      <w:r w:rsidRPr="00FB7C00">
        <w:rPr>
          <w:rFonts w:hint="eastAsia"/>
        </w:rPr>
        <w:t>字段</w:t>
      </w:r>
      <w:r w:rsidR="009F3AEC">
        <w:rPr>
          <w:rFonts w:hint="eastAsia"/>
        </w:rPr>
        <w:t>过滤获取</w:t>
      </w:r>
    </w:p>
    <w:p w:rsidR="009F3AEC" w:rsidRDefault="009F3AEC" w:rsidP="000C2631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C2631">
        <w:rPr>
          <w:rFonts w:hint="eastAsia"/>
        </w:rPr>
        <w:t>删除超时作废数据</w:t>
      </w:r>
    </w:p>
    <w:p w:rsidR="000C2631" w:rsidRDefault="000C2631" w:rsidP="000C2631">
      <w:r>
        <w:rPr>
          <w:rFonts w:hint="eastAsia"/>
        </w:rPr>
        <w:t>部分数据会超时删除，</w:t>
      </w:r>
      <w:proofErr w:type="gramStart"/>
      <w:r>
        <w:rPr>
          <w:rFonts w:hint="eastAsia"/>
        </w:rPr>
        <w:t>建议长</w:t>
      </w:r>
      <w:proofErr w:type="gramEnd"/>
      <w:r>
        <w:rPr>
          <w:rFonts w:hint="eastAsia"/>
        </w:rPr>
        <w:t>时间</w:t>
      </w:r>
      <w:proofErr w:type="gramStart"/>
      <w:r>
        <w:rPr>
          <w:rFonts w:hint="eastAsia"/>
        </w:rPr>
        <w:t>段做全量</w:t>
      </w:r>
      <w:proofErr w:type="gramEnd"/>
      <w:r>
        <w:rPr>
          <w:rFonts w:hint="eastAsia"/>
        </w:rPr>
        <w:t>扫描</w:t>
      </w:r>
    </w:p>
    <w:p w:rsidR="002C369D" w:rsidRDefault="002C369D" w:rsidP="00DE57E2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DE57E2">
        <w:rPr>
          <w:rFonts w:hint="eastAsia"/>
        </w:rPr>
        <w:t>主要类文件说明</w:t>
      </w:r>
    </w:p>
    <w:p w:rsidR="00552EE9" w:rsidRDefault="006A11D3" w:rsidP="00552EE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52EE9">
        <w:t>com</w:t>
      </w:r>
      <w:r w:rsidR="00552EE9">
        <w:rPr>
          <w:rFonts w:hint="eastAsia"/>
        </w:rPr>
        <w:t>\</w:t>
      </w:r>
      <w:proofErr w:type="spellStart"/>
      <w:r w:rsidR="00552EE9">
        <w:rPr>
          <w:rFonts w:hint="eastAsia"/>
        </w:rPr>
        <w:t>fayuan</w:t>
      </w:r>
      <w:proofErr w:type="spellEnd"/>
    </w:p>
    <w:p w:rsidR="00EC2C92" w:rsidRPr="00EC2C92" w:rsidRDefault="00EC2C92" w:rsidP="00EC2C92">
      <w:pPr>
        <w:pStyle w:val="a9"/>
      </w:pPr>
      <w:r>
        <w:rPr>
          <w:rFonts w:hint="eastAsia"/>
        </w:rPr>
        <w:t>com\Main.java:</w:t>
      </w:r>
      <w:r>
        <w:rPr>
          <w:rFonts w:hint="eastAsia"/>
        </w:rPr>
        <w:t>主方法，调用</w:t>
      </w:r>
      <w:proofErr w:type="spellStart"/>
      <w:r>
        <w:rPr>
          <w:rFonts w:hint="eastAsia"/>
        </w:rPr>
        <w:t>pageHandle</w:t>
      </w:r>
      <w:proofErr w:type="spellEnd"/>
      <w:r>
        <w:rPr>
          <w:rFonts w:hint="eastAsia"/>
        </w:rPr>
        <w:t>多线程抓取数据</w:t>
      </w:r>
    </w:p>
    <w:p w:rsidR="00552EE9" w:rsidRDefault="00552EE9" w:rsidP="00552EE9">
      <w:pPr>
        <w:pStyle w:val="a9"/>
      </w:pPr>
      <w:r w:rsidRPr="00471F8A">
        <w:t>co</w:t>
      </w:r>
      <w:r w:rsidRPr="0016109C">
        <w:t>m\MainForGetLog</w:t>
      </w:r>
      <w:r w:rsidRPr="00471F8A">
        <w:t>.java</w:t>
      </w:r>
      <w:r>
        <w:rPr>
          <w:rFonts w:hint="eastAsia"/>
        </w:rPr>
        <w:t>:</w:t>
      </w:r>
      <w:r>
        <w:rPr>
          <w:rFonts w:hint="eastAsia"/>
        </w:rPr>
        <w:t>日志信息</w:t>
      </w:r>
      <w:proofErr w:type="gramStart"/>
      <w:r>
        <w:rPr>
          <w:rFonts w:hint="eastAsia"/>
        </w:rPr>
        <w:t>主方法类</w:t>
      </w:r>
      <w:proofErr w:type="gramEnd"/>
      <w:r>
        <w:rPr>
          <w:rFonts w:hint="eastAsia"/>
        </w:rPr>
        <w:t>，调用</w:t>
      </w:r>
      <w:proofErr w:type="spellStart"/>
      <w:r w:rsidRPr="00747B12">
        <w:t>DBLogHandler</w:t>
      </w:r>
      <w:proofErr w:type="spellEnd"/>
      <w:r>
        <w:rPr>
          <w:rFonts w:hint="eastAsia"/>
        </w:rPr>
        <w:t>完善日志表</w:t>
      </w:r>
      <w:proofErr w:type="spellStart"/>
      <w:r>
        <w:rPr>
          <w:highlight w:val="white"/>
        </w:rPr>
        <w:t>cred_dishonesty_log</w:t>
      </w:r>
      <w:proofErr w:type="spellEnd"/>
      <w:r>
        <w:rPr>
          <w:rFonts w:hint="eastAsia"/>
        </w:rPr>
        <w:t>信息</w:t>
      </w:r>
    </w:p>
    <w:p w:rsidR="00552EE9" w:rsidRDefault="00552EE9" w:rsidP="00552EE9">
      <w:pPr>
        <w:pStyle w:val="a9"/>
      </w:pPr>
      <w:r w:rsidRPr="009F1A9B">
        <w:t>com\MainForBaiduMore.java</w:t>
      </w:r>
      <w:r>
        <w:rPr>
          <w:rFonts w:hint="eastAsia"/>
        </w:rPr>
        <w:t>：处理百度</w:t>
      </w:r>
      <w:proofErr w:type="gramStart"/>
      <w:r>
        <w:rPr>
          <w:rFonts w:hint="eastAsia"/>
        </w:rPr>
        <w:t>比法院多</w:t>
      </w:r>
      <w:proofErr w:type="gramEnd"/>
      <w:r>
        <w:rPr>
          <w:rFonts w:hint="eastAsia"/>
        </w:rPr>
        <w:t>出来的数据</w:t>
      </w:r>
    </w:p>
    <w:p w:rsidR="00552EE9" w:rsidRPr="009F1A9B" w:rsidRDefault="00552EE9" w:rsidP="00552EE9">
      <w:pPr>
        <w:pStyle w:val="a9"/>
      </w:pPr>
      <w:r w:rsidRPr="00FB4152">
        <w:t>com\MainForLess.java</w:t>
      </w:r>
      <w:r>
        <w:rPr>
          <w:rFonts w:hint="eastAsia"/>
        </w:rPr>
        <w:t>：处理每部分页数获取总条数不足</w:t>
      </w:r>
      <w:r>
        <w:rPr>
          <w:rFonts w:hint="eastAsia"/>
        </w:rPr>
        <w:t>10</w:t>
      </w:r>
      <w:r>
        <w:rPr>
          <w:rFonts w:hint="eastAsia"/>
        </w:rPr>
        <w:t>条的异常数据</w:t>
      </w:r>
    </w:p>
    <w:p w:rsidR="006A11D3" w:rsidRDefault="00CA2E3D" w:rsidP="00F13974">
      <w:pPr>
        <w:pStyle w:val="3"/>
      </w:pPr>
      <w:r>
        <w:rPr>
          <w:rFonts w:hint="eastAsia"/>
        </w:rPr>
        <w:t>2</w:t>
      </w:r>
      <w:r w:rsidR="00F13974">
        <w:rPr>
          <w:rFonts w:hint="eastAsia"/>
        </w:rPr>
        <w:t>、</w:t>
      </w:r>
      <w:r w:rsidR="00381358" w:rsidRPr="00381358">
        <w:t>com\</w:t>
      </w:r>
      <w:proofErr w:type="spellStart"/>
      <w:r w:rsidR="00381358" w:rsidRPr="00381358">
        <w:t>fayuan</w:t>
      </w:r>
      <w:proofErr w:type="spellEnd"/>
      <w:r w:rsidR="00381358" w:rsidRPr="00381358">
        <w:t>\handler</w:t>
      </w:r>
      <w:r w:rsidR="00F13974">
        <w:rPr>
          <w:rFonts w:hint="eastAsia"/>
        </w:rPr>
        <w:t xml:space="preserve"> </w:t>
      </w:r>
    </w:p>
    <w:p w:rsidR="00150F93" w:rsidRDefault="00747B12" w:rsidP="00150F93">
      <w:pPr>
        <w:pStyle w:val="a9"/>
      </w:pPr>
      <w:r w:rsidRPr="00747B12">
        <w:t>com\</w:t>
      </w:r>
      <w:proofErr w:type="spellStart"/>
      <w:r w:rsidRPr="00747B12">
        <w:t>fayuan</w:t>
      </w:r>
      <w:proofErr w:type="spellEnd"/>
      <w:r w:rsidRPr="00747B12">
        <w:t>\handler\DBLogHandler.java</w:t>
      </w:r>
      <w:r>
        <w:rPr>
          <w:rFonts w:hint="eastAsia"/>
        </w:rPr>
        <w:t>：</w:t>
      </w:r>
      <w:r w:rsidR="00150F93">
        <w:rPr>
          <w:rFonts w:hint="eastAsia"/>
        </w:rPr>
        <w:t>日志信息处理</w:t>
      </w:r>
      <w:r w:rsidR="00150F93">
        <w:rPr>
          <w:rFonts w:hint="eastAsia"/>
        </w:rPr>
        <w:t xml:space="preserve">  </w:t>
      </w:r>
      <w:r w:rsidR="00150F93">
        <w:rPr>
          <w:rFonts w:hint="eastAsia"/>
        </w:rPr>
        <w:t>通过</w:t>
      </w:r>
      <w:proofErr w:type="spellStart"/>
      <w:r w:rsidR="00150F93" w:rsidRPr="00150F93">
        <w:t>MainForGetLog</w:t>
      </w:r>
      <w:proofErr w:type="spellEnd"/>
      <w:r w:rsidR="00150F93">
        <w:rPr>
          <w:rFonts w:hint="eastAsia"/>
        </w:rPr>
        <w:t>调用，完善个人和企业的日志</w:t>
      </w:r>
      <w:r w:rsidR="00471F8A">
        <w:rPr>
          <w:rFonts w:hint="eastAsia"/>
        </w:rPr>
        <w:t>表</w:t>
      </w:r>
      <w:proofErr w:type="spellStart"/>
      <w:r w:rsidR="00471F8A">
        <w:rPr>
          <w:highlight w:val="white"/>
        </w:rPr>
        <w:t>cred_dishonesty_log</w:t>
      </w:r>
      <w:proofErr w:type="spellEnd"/>
      <w:r w:rsidR="00150F93">
        <w:rPr>
          <w:rFonts w:hint="eastAsia"/>
        </w:rPr>
        <w:t>信息</w:t>
      </w:r>
      <w:r w:rsidR="00150F93">
        <w:rPr>
          <w:rFonts w:hint="eastAsia"/>
        </w:rPr>
        <w:t xml:space="preserve"> </w:t>
      </w:r>
      <w:r w:rsidR="00150F93">
        <w:rPr>
          <w:rFonts w:hint="eastAsia"/>
        </w:rPr>
        <w:t>包括最大页数和总条数</w:t>
      </w:r>
    </w:p>
    <w:p w:rsidR="00150F93" w:rsidRDefault="00365447" w:rsidP="00365447">
      <w:pPr>
        <w:pStyle w:val="a9"/>
      </w:pPr>
      <w:r w:rsidRPr="00365447">
        <w:lastRenderedPageBreak/>
        <w:t>com\</w:t>
      </w:r>
      <w:proofErr w:type="spellStart"/>
      <w:r w:rsidRPr="00365447">
        <w:t>fayuan</w:t>
      </w:r>
      <w:proofErr w:type="spellEnd"/>
      <w:r w:rsidRPr="00365447">
        <w:t>\handler\DishonestyService.java</w:t>
      </w:r>
      <w:r>
        <w:rPr>
          <w:rFonts w:hint="eastAsia"/>
        </w:rPr>
        <w:t>：</w:t>
      </w:r>
      <w:r w:rsidR="00913A8C">
        <w:rPr>
          <w:rFonts w:hint="eastAsia"/>
        </w:rPr>
        <w:t>法院数据获取的</w:t>
      </w:r>
      <w:proofErr w:type="spellStart"/>
      <w:r w:rsidR="00913A8C">
        <w:rPr>
          <w:rFonts w:hint="eastAsia"/>
        </w:rPr>
        <w:t>serveice</w:t>
      </w:r>
      <w:proofErr w:type="spellEnd"/>
      <w:r w:rsidR="00913A8C">
        <w:rPr>
          <w:rFonts w:hint="eastAsia"/>
        </w:rPr>
        <w:t>方法，包括数据库交互，处理网络请求等</w:t>
      </w:r>
      <w:r w:rsidR="00913A8C">
        <w:rPr>
          <w:rFonts w:hint="eastAsia"/>
        </w:rPr>
        <w:tab/>
      </w:r>
    </w:p>
    <w:p w:rsidR="00100084" w:rsidRDefault="00100084" w:rsidP="00337C54">
      <w:pPr>
        <w:pStyle w:val="a9"/>
      </w:pPr>
      <w:r w:rsidRPr="00100084">
        <w:t>com\</w:t>
      </w:r>
      <w:proofErr w:type="spellStart"/>
      <w:r w:rsidRPr="00100084">
        <w:t>fayuan</w:t>
      </w:r>
      <w:proofErr w:type="spellEnd"/>
      <w:r w:rsidRPr="00100084">
        <w:t>\handler\HelpBatch.java</w:t>
      </w:r>
      <w:r w:rsidR="00337C54">
        <w:rPr>
          <w:rFonts w:hint="eastAsia"/>
        </w:rPr>
        <w:t>：预备在主线程中启一个线程，每段时间执行一次，获取</w:t>
      </w:r>
      <w:proofErr w:type="spellStart"/>
      <w:r w:rsidR="00337C54">
        <w:rPr>
          <w:rFonts w:hint="eastAsia"/>
        </w:rPr>
        <w:t>httputilpool</w:t>
      </w:r>
      <w:proofErr w:type="spellEnd"/>
      <w:r w:rsidR="00337C54">
        <w:rPr>
          <w:rFonts w:hint="eastAsia"/>
        </w:rPr>
        <w:t>的执行情况。后来用作判断时间点，晚上十点半到凌晨一点程序不执行。</w:t>
      </w:r>
    </w:p>
    <w:p w:rsidR="00337C54" w:rsidRDefault="00337C54" w:rsidP="00337C54">
      <w:pPr>
        <w:pStyle w:val="a9"/>
      </w:pPr>
      <w:r w:rsidRPr="00337C54">
        <w:t>com\</w:t>
      </w:r>
      <w:proofErr w:type="spellStart"/>
      <w:r w:rsidRPr="00337C54">
        <w:t>fayuan</w:t>
      </w:r>
      <w:proofErr w:type="spellEnd"/>
      <w:r w:rsidRPr="00337C54">
        <w:t>\handler\PageHandler.java</w:t>
      </w:r>
      <w:r>
        <w:rPr>
          <w:rFonts w:hint="eastAsia"/>
        </w:rPr>
        <w:t>：</w:t>
      </w:r>
      <w:r>
        <w:rPr>
          <w:rFonts w:hint="eastAsia"/>
        </w:rPr>
        <w:t>main</w:t>
      </w:r>
      <w:r>
        <w:rPr>
          <w:rFonts w:hint="eastAsia"/>
        </w:rPr>
        <w:t>方法通过调用此类实现多线程，按</w:t>
      </w:r>
      <w:proofErr w:type="gramStart"/>
      <w:r>
        <w:rPr>
          <w:rFonts w:hint="eastAsia"/>
        </w:rPr>
        <w:t>页执行</w:t>
      </w:r>
      <w:proofErr w:type="gramEnd"/>
      <w:r>
        <w:rPr>
          <w:rFonts w:hint="eastAsia"/>
        </w:rPr>
        <w:t>请求并处理返回数据入库</w:t>
      </w:r>
    </w:p>
    <w:p w:rsidR="00382447" w:rsidRDefault="00382447" w:rsidP="00382447">
      <w:pPr>
        <w:pStyle w:val="a9"/>
      </w:pPr>
      <w:r w:rsidRPr="00382447">
        <w:t>com\</w:t>
      </w:r>
      <w:proofErr w:type="spellStart"/>
      <w:r w:rsidRPr="00382447">
        <w:t>fayuan</w:t>
      </w:r>
      <w:proofErr w:type="spellEnd"/>
      <w:r w:rsidRPr="00382447">
        <w:t>\handler\ProxyHandler.java</w:t>
      </w:r>
      <w:r>
        <w:rPr>
          <w:rFonts w:hint="eastAsia"/>
        </w:rPr>
        <w:t>：代理信息处理，代理数据抓取入库</w:t>
      </w:r>
    </w:p>
    <w:p w:rsidR="00274869" w:rsidRDefault="00CA2E3D" w:rsidP="00274869">
      <w:pPr>
        <w:pStyle w:val="3"/>
      </w:pPr>
      <w:r>
        <w:rPr>
          <w:rFonts w:hint="eastAsia"/>
        </w:rPr>
        <w:t>3</w:t>
      </w:r>
      <w:r w:rsidR="00274869">
        <w:rPr>
          <w:rFonts w:hint="eastAsia"/>
        </w:rPr>
        <w:t>、</w:t>
      </w:r>
      <w:r w:rsidR="00274869" w:rsidRPr="00381358">
        <w:t>com\</w:t>
      </w:r>
      <w:proofErr w:type="spellStart"/>
      <w:r w:rsidR="00274869" w:rsidRPr="00381358">
        <w:t>fayuan</w:t>
      </w:r>
      <w:proofErr w:type="spellEnd"/>
      <w:r w:rsidR="00274869" w:rsidRPr="00381358">
        <w:t>\</w:t>
      </w:r>
      <w:proofErr w:type="spellStart"/>
      <w:r w:rsidR="00274869">
        <w:rPr>
          <w:rFonts w:hint="eastAsia"/>
        </w:rPr>
        <w:t>util</w:t>
      </w:r>
      <w:proofErr w:type="spellEnd"/>
      <w:r w:rsidR="00274869">
        <w:rPr>
          <w:rFonts w:hint="eastAsia"/>
        </w:rPr>
        <w:t xml:space="preserve"> </w:t>
      </w:r>
    </w:p>
    <w:p w:rsidR="00884C93" w:rsidRDefault="00FF5C74" w:rsidP="00B37053">
      <w:pPr>
        <w:pStyle w:val="a9"/>
      </w:pPr>
      <w:r w:rsidRPr="00FF5C74">
        <w:t>com\</w:t>
      </w:r>
      <w:proofErr w:type="spellStart"/>
      <w:r w:rsidRPr="00FF5C74">
        <w:t>fayuan</w:t>
      </w:r>
      <w:proofErr w:type="spellEnd"/>
      <w:r w:rsidRPr="00FF5C74">
        <w:t>\</w:t>
      </w:r>
      <w:proofErr w:type="spellStart"/>
      <w:r w:rsidRPr="00FF5C74">
        <w:t>util</w:t>
      </w:r>
      <w:proofErr w:type="spellEnd"/>
      <w:r w:rsidRPr="00FF5C74">
        <w:t>\CheckNumber.java</w:t>
      </w:r>
      <w:r>
        <w:rPr>
          <w:rFonts w:hint="eastAsia"/>
        </w:rPr>
        <w:t>:</w:t>
      </w:r>
      <w:r>
        <w:rPr>
          <w:rFonts w:hint="eastAsia"/>
        </w:rPr>
        <w:t>解析</w:t>
      </w:r>
      <w:r w:rsidR="00884C93">
        <w:rPr>
          <w:rFonts w:hint="eastAsia"/>
        </w:rPr>
        <w:t>图片</w:t>
      </w:r>
      <w:r>
        <w:rPr>
          <w:rFonts w:hint="eastAsia"/>
        </w:rPr>
        <w:t>验证码</w:t>
      </w:r>
    </w:p>
    <w:p w:rsidR="00884C93" w:rsidRDefault="00884C93" w:rsidP="00B37053">
      <w:pPr>
        <w:pStyle w:val="a9"/>
      </w:pPr>
      <w:r w:rsidRPr="00884C93">
        <w:t>com\</w:t>
      </w:r>
      <w:proofErr w:type="spellStart"/>
      <w:r w:rsidRPr="00884C93">
        <w:t>fayuan</w:t>
      </w:r>
      <w:proofErr w:type="spellEnd"/>
      <w:r w:rsidRPr="00884C93">
        <w:t>\</w:t>
      </w:r>
      <w:proofErr w:type="spellStart"/>
      <w:r w:rsidRPr="00884C93">
        <w:t>util</w:t>
      </w:r>
      <w:proofErr w:type="spellEnd"/>
      <w:r w:rsidRPr="00884C93">
        <w:t>\CheckNumber.java</w:t>
      </w:r>
      <w:r>
        <w:rPr>
          <w:rFonts w:hint="eastAsia"/>
        </w:rPr>
        <w:t>：时间相关工具类</w:t>
      </w:r>
    </w:p>
    <w:p w:rsidR="00884C93" w:rsidRDefault="00884C93" w:rsidP="00B37053">
      <w:pPr>
        <w:pStyle w:val="a9"/>
      </w:pPr>
      <w:r w:rsidRPr="00884C93">
        <w:t>com\</w:t>
      </w:r>
      <w:proofErr w:type="spellStart"/>
      <w:r w:rsidRPr="00884C93">
        <w:t>fayuan</w:t>
      </w:r>
      <w:proofErr w:type="spellEnd"/>
      <w:r w:rsidRPr="00884C93">
        <w:t>\</w:t>
      </w:r>
      <w:proofErr w:type="spellStart"/>
      <w:r w:rsidRPr="00884C93">
        <w:t>util</w:t>
      </w:r>
      <w:proofErr w:type="spellEnd"/>
      <w:r w:rsidRPr="00884C93">
        <w:t>\HttpUtil.java</w:t>
      </w:r>
      <w:r>
        <w:rPr>
          <w:rFonts w:hint="eastAsia"/>
        </w:rPr>
        <w:t>：抓取网站数据工具类</w:t>
      </w:r>
    </w:p>
    <w:p w:rsidR="00884C93" w:rsidRDefault="00884C93" w:rsidP="00B37053">
      <w:pPr>
        <w:pStyle w:val="a9"/>
      </w:pPr>
      <w:r w:rsidRPr="00884C93">
        <w:t>com\</w:t>
      </w:r>
      <w:proofErr w:type="spellStart"/>
      <w:r w:rsidRPr="00884C93">
        <w:t>fayuan</w:t>
      </w:r>
      <w:proofErr w:type="spellEnd"/>
      <w:r w:rsidRPr="00884C93">
        <w:t>\</w:t>
      </w:r>
      <w:proofErr w:type="spellStart"/>
      <w:r w:rsidRPr="00884C93">
        <w:t>util</w:t>
      </w:r>
      <w:proofErr w:type="spellEnd"/>
      <w:r w:rsidRPr="00884C93">
        <w:t>\HttpUtilPool.java</w:t>
      </w:r>
      <w:r>
        <w:rPr>
          <w:rFonts w:hint="eastAsia"/>
        </w:rPr>
        <w:t>：</w:t>
      </w:r>
      <w:proofErr w:type="spellStart"/>
      <w:r>
        <w:rPr>
          <w:rFonts w:hint="eastAsia"/>
        </w:rPr>
        <w:t>httputil</w:t>
      </w:r>
      <w:proofErr w:type="spellEnd"/>
      <w:r>
        <w:rPr>
          <w:rFonts w:hint="eastAsia"/>
        </w:rPr>
        <w:t>的连接池</w:t>
      </w:r>
    </w:p>
    <w:p w:rsidR="00B2562B" w:rsidRDefault="0025394D" w:rsidP="00B37053">
      <w:pPr>
        <w:pStyle w:val="a9"/>
      </w:pPr>
      <w:r w:rsidRPr="0025394D">
        <w:t>com\</w:t>
      </w:r>
      <w:proofErr w:type="spellStart"/>
      <w:r w:rsidRPr="0025394D">
        <w:t>fayuan</w:t>
      </w:r>
      <w:proofErr w:type="spellEnd"/>
      <w:r w:rsidRPr="0025394D">
        <w:t>\</w:t>
      </w:r>
      <w:proofErr w:type="spellStart"/>
      <w:r w:rsidRPr="0025394D">
        <w:t>util</w:t>
      </w:r>
      <w:proofErr w:type="spellEnd"/>
      <w:r w:rsidRPr="0025394D">
        <w:t>\GetDateException.java</w:t>
      </w:r>
      <w:r>
        <w:rPr>
          <w:rFonts w:hint="eastAsia"/>
        </w:rPr>
        <w:t>:</w:t>
      </w:r>
      <w:r w:rsidR="00AD2245" w:rsidRPr="00AD2245">
        <w:rPr>
          <w:rFonts w:hint="eastAsia"/>
        </w:rPr>
        <w:t xml:space="preserve"> </w:t>
      </w:r>
      <w:r w:rsidR="00AD2245">
        <w:rPr>
          <w:rFonts w:hint="eastAsia"/>
        </w:rPr>
        <w:t>自定义异常</w:t>
      </w:r>
    </w:p>
    <w:p w:rsidR="00274869" w:rsidRPr="00274869" w:rsidRDefault="0025394D" w:rsidP="00B37053">
      <w:pPr>
        <w:pStyle w:val="a9"/>
      </w:pPr>
      <w:r w:rsidRPr="0025394D">
        <w:t>com\</w:t>
      </w:r>
      <w:proofErr w:type="spellStart"/>
      <w:r w:rsidRPr="0025394D">
        <w:t>fayuan</w:t>
      </w:r>
      <w:proofErr w:type="spellEnd"/>
      <w:r w:rsidRPr="0025394D">
        <w:t>\</w:t>
      </w:r>
      <w:proofErr w:type="spellStart"/>
      <w:r w:rsidRPr="0025394D">
        <w:t>util</w:t>
      </w:r>
      <w:proofErr w:type="spellEnd"/>
      <w:r w:rsidRPr="0025394D">
        <w:t>\NetWorkException.java</w:t>
      </w:r>
      <w:r>
        <w:rPr>
          <w:rFonts w:hint="eastAsia"/>
        </w:rPr>
        <w:t>:</w:t>
      </w:r>
      <w:r>
        <w:rPr>
          <w:rFonts w:hint="eastAsia"/>
        </w:rPr>
        <w:t>自定义异常</w:t>
      </w:r>
    </w:p>
    <w:p w:rsidR="00552EE9" w:rsidRDefault="00CA2E3D" w:rsidP="00552EE9">
      <w:pPr>
        <w:pStyle w:val="3"/>
      </w:pPr>
      <w:r>
        <w:rPr>
          <w:rFonts w:hint="eastAsia"/>
        </w:rPr>
        <w:t>4</w:t>
      </w:r>
      <w:r w:rsidR="00471F8A">
        <w:rPr>
          <w:rFonts w:hint="eastAsia"/>
        </w:rPr>
        <w:t>、</w:t>
      </w:r>
      <w:r w:rsidR="00552EE9">
        <w:rPr>
          <w:rFonts w:hint="eastAsia"/>
        </w:rPr>
        <w:t>com\</w:t>
      </w:r>
      <w:proofErr w:type="spellStart"/>
      <w:r w:rsidR="00552EE9">
        <w:rPr>
          <w:rFonts w:hint="eastAsia"/>
        </w:rPr>
        <w:t>fayuan</w:t>
      </w:r>
      <w:proofErr w:type="spellEnd"/>
      <w:r w:rsidR="00552EE9">
        <w:rPr>
          <w:rFonts w:hint="eastAsia"/>
        </w:rPr>
        <w:t>\</w:t>
      </w:r>
      <w:proofErr w:type="spellStart"/>
      <w:r w:rsidR="00552EE9">
        <w:rPr>
          <w:rFonts w:hint="eastAsia"/>
        </w:rPr>
        <w:t>dao</w:t>
      </w:r>
      <w:proofErr w:type="spellEnd"/>
    </w:p>
    <w:p w:rsidR="00552EE9" w:rsidRDefault="00552EE9" w:rsidP="00552EE9">
      <w:pPr>
        <w:pStyle w:val="a9"/>
      </w:pPr>
      <w:proofErr w:type="spellStart"/>
      <w:r w:rsidRPr="00710772">
        <w:t>src</w:t>
      </w:r>
      <w:proofErr w:type="spellEnd"/>
      <w:r w:rsidRPr="00710772">
        <w:t>\com\</w:t>
      </w:r>
      <w:proofErr w:type="spellStart"/>
      <w:r w:rsidRPr="00710772">
        <w:t>fayuan</w:t>
      </w:r>
      <w:proofErr w:type="spellEnd"/>
      <w:r w:rsidRPr="00710772">
        <w:t>\</w:t>
      </w:r>
      <w:proofErr w:type="spellStart"/>
      <w:r w:rsidRPr="00710772">
        <w:t>dao</w:t>
      </w:r>
      <w:proofErr w:type="spellEnd"/>
      <w:r w:rsidRPr="00710772">
        <w:t>\ConnectionPool.java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数据库链接池</w:t>
      </w:r>
      <w:r>
        <w:rPr>
          <w:rFonts w:hint="eastAsia"/>
        </w:rPr>
        <w:t xml:space="preserve">   </w:t>
      </w:r>
      <w:r>
        <w:rPr>
          <w:rFonts w:hint="eastAsia"/>
        </w:rPr>
        <w:t>增加了获取次数，等待时间以及获取不到的异常抛出功能</w:t>
      </w:r>
      <w:r>
        <w:rPr>
          <w:rFonts w:hint="eastAsia"/>
        </w:rPr>
        <w:tab/>
      </w:r>
    </w:p>
    <w:p w:rsidR="00365E0F" w:rsidRPr="005A0BB1" w:rsidRDefault="00552EE9" w:rsidP="00365E0F">
      <w:pPr>
        <w:pStyle w:val="a9"/>
      </w:pPr>
      <w:proofErr w:type="spellStart"/>
      <w:r w:rsidRPr="005A0BB1">
        <w:t>src</w:t>
      </w:r>
      <w:proofErr w:type="spellEnd"/>
      <w:r w:rsidRPr="005A0BB1">
        <w:t>\com\</w:t>
      </w:r>
      <w:proofErr w:type="spellStart"/>
      <w:r w:rsidRPr="005A0BB1">
        <w:t>fayuan</w:t>
      </w:r>
      <w:proofErr w:type="spellEnd"/>
      <w:r w:rsidRPr="005A0BB1">
        <w:t>\</w:t>
      </w:r>
      <w:proofErr w:type="spellStart"/>
      <w:r w:rsidRPr="005A0BB1">
        <w:t>dao</w:t>
      </w:r>
      <w:proofErr w:type="spellEnd"/>
      <w:r w:rsidRPr="005A0BB1">
        <w:t>\ConnUtil.java</w:t>
      </w:r>
      <w:r>
        <w:rPr>
          <w:rFonts w:hint="eastAsia"/>
        </w:rPr>
        <w:t>:</w:t>
      </w:r>
      <w:r>
        <w:rPr>
          <w:rFonts w:hint="eastAsia"/>
        </w:rPr>
        <w:t>数据库链接工具类</w:t>
      </w:r>
      <w:r>
        <w:rPr>
          <w:rFonts w:hint="eastAsia"/>
        </w:rPr>
        <w:t xml:space="preserve">  </w:t>
      </w:r>
      <w:r>
        <w:rPr>
          <w:rFonts w:hint="eastAsia"/>
        </w:rPr>
        <w:t>增加修改了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，初始</w:t>
      </w:r>
      <w:r w:rsidR="00365E0F">
        <w:rPr>
          <w:rFonts w:hint="eastAsia"/>
        </w:rPr>
        <w:t>化链接的时候创建</w:t>
      </w:r>
      <w:proofErr w:type="spellStart"/>
      <w:r w:rsidR="00365E0F" w:rsidRPr="00710772">
        <w:t>ConnectionPool</w:t>
      </w:r>
      <w:bookmarkStart w:id="0" w:name="_GoBack"/>
      <w:bookmarkEnd w:id="0"/>
      <w:proofErr w:type="spellEnd"/>
    </w:p>
    <w:p w:rsidR="001435F5" w:rsidRDefault="001435F5" w:rsidP="00DA57F0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com\</w:t>
      </w:r>
      <w:proofErr w:type="spellStart"/>
      <w:r>
        <w:rPr>
          <w:rFonts w:hint="eastAsia"/>
        </w:rPr>
        <w:t>baidu</w:t>
      </w:r>
      <w:proofErr w:type="spellEnd"/>
    </w:p>
    <w:p w:rsidR="001435F5" w:rsidRDefault="001435F5" w:rsidP="00DA57F0">
      <w:pPr>
        <w:pStyle w:val="a9"/>
      </w:pPr>
      <w:r w:rsidRPr="001435F5">
        <w:t>com\</w:t>
      </w:r>
      <w:proofErr w:type="spellStart"/>
      <w:r w:rsidRPr="001435F5">
        <w:t>baidu</w:t>
      </w:r>
      <w:proofErr w:type="spellEnd"/>
      <w:r w:rsidRPr="001435F5">
        <w:t>\GetData.java</w:t>
      </w:r>
      <w:r>
        <w:rPr>
          <w:rFonts w:hint="eastAsia"/>
        </w:rPr>
        <w:t>:</w:t>
      </w:r>
      <w:r>
        <w:rPr>
          <w:rFonts w:hint="eastAsia"/>
        </w:rPr>
        <w:t>主方法，获取企业和个人数据</w:t>
      </w:r>
    </w:p>
    <w:p w:rsidR="00A4141B" w:rsidRDefault="00A4141B" w:rsidP="00DA57F0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A4141B">
        <w:t>com\</w:t>
      </w:r>
      <w:proofErr w:type="spellStart"/>
      <w:r w:rsidRPr="00A4141B">
        <w:t>baidu</w:t>
      </w:r>
      <w:proofErr w:type="spellEnd"/>
      <w:r w:rsidRPr="00A4141B">
        <w:t>\handler</w:t>
      </w:r>
    </w:p>
    <w:p w:rsidR="00A4141B" w:rsidRDefault="00A4141B" w:rsidP="00DA57F0">
      <w:pPr>
        <w:pStyle w:val="a9"/>
      </w:pPr>
      <w:r w:rsidRPr="00A4141B">
        <w:t>com\</w:t>
      </w:r>
      <w:proofErr w:type="spellStart"/>
      <w:r w:rsidRPr="00A4141B">
        <w:t>baidu</w:t>
      </w:r>
      <w:proofErr w:type="spellEnd"/>
      <w:r w:rsidRPr="00A4141B">
        <w:t>\handler\Dishonesty_ENT.java</w:t>
      </w:r>
      <w:r w:rsidR="00A06DDB">
        <w:rPr>
          <w:rFonts w:hint="eastAsia"/>
        </w:rPr>
        <w:t>：企业数据处理类</w:t>
      </w:r>
    </w:p>
    <w:p w:rsidR="00A06DDB" w:rsidRDefault="001C728D" w:rsidP="00DA57F0">
      <w:pPr>
        <w:pStyle w:val="a9"/>
      </w:pPr>
      <w:r w:rsidRPr="001C728D">
        <w:t>com\</w:t>
      </w:r>
      <w:proofErr w:type="spellStart"/>
      <w:r w:rsidRPr="001C728D">
        <w:t>baidu</w:t>
      </w:r>
      <w:proofErr w:type="spellEnd"/>
      <w:r w:rsidRPr="001C728D">
        <w:t>\handler\Dishonesty_Person.java</w:t>
      </w:r>
      <w:r>
        <w:rPr>
          <w:rFonts w:hint="eastAsia"/>
        </w:rPr>
        <w:t>：个人数据处理类</w:t>
      </w:r>
    </w:p>
    <w:p w:rsidR="00141F70" w:rsidRDefault="0049589F" w:rsidP="00DA57F0">
      <w:pPr>
        <w:pStyle w:val="a9"/>
      </w:pPr>
      <w:r w:rsidRPr="0049589F">
        <w:t>com\</w:t>
      </w:r>
      <w:proofErr w:type="spellStart"/>
      <w:r w:rsidRPr="0049589F">
        <w:t>baidu</w:t>
      </w:r>
      <w:proofErr w:type="spellEnd"/>
      <w:r w:rsidRPr="0049589F">
        <w:t>\handler\BaiduEnum.java</w:t>
      </w:r>
      <w:r>
        <w:rPr>
          <w:rFonts w:hint="eastAsia"/>
        </w:rPr>
        <w:t>：相关常量类</w:t>
      </w:r>
    </w:p>
    <w:p w:rsidR="0049589F" w:rsidRDefault="005D7AAD" w:rsidP="005D7AAD">
      <w:pPr>
        <w:pStyle w:val="a9"/>
      </w:pPr>
      <w:r>
        <w:rPr>
          <w:rFonts w:hint="eastAsia"/>
        </w:rPr>
        <w:t>c</w:t>
      </w:r>
      <w:r w:rsidR="0049589F" w:rsidRPr="0049589F">
        <w:t>om\</w:t>
      </w:r>
      <w:proofErr w:type="spellStart"/>
      <w:r w:rsidR="0049589F" w:rsidRPr="0049589F">
        <w:t>baidu</w:t>
      </w:r>
      <w:proofErr w:type="spellEnd"/>
      <w:r w:rsidR="0049589F" w:rsidRPr="0049589F">
        <w:t>\handler\ServiceForBaidu.java</w:t>
      </w:r>
      <w:r>
        <w:rPr>
          <w:rFonts w:hint="eastAsia"/>
        </w:rPr>
        <w:t>：抓取百度数据的相关</w:t>
      </w:r>
      <w:r>
        <w:rPr>
          <w:rFonts w:hint="eastAsia"/>
        </w:rPr>
        <w:t>service</w:t>
      </w:r>
      <w:r>
        <w:rPr>
          <w:rFonts w:hint="eastAsia"/>
        </w:rPr>
        <w:t>类</w:t>
      </w:r>
    </w:p>
    <w:p w:rsidR="004A5DCD" w:rsidRPr="004A5DCD" w:rsidRDefault="004A5DCD" w:rsidP="004A5DCD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、相关</w:t>
      </w:r>
      <w:r>
        <w:rPr>
          <w:rFonts w:hint="eastAsia"/>
        </w:rPr>
        <w:t>SQL</w:t>
      </w:r>
    </w:p>
    <w:p w:rsidR="004A5DCD" w:rsidRDefault="004A5DCD" w:rsidP="004A5DCD"/>
    <w:p w:rsidR="004A5DCD" w:rsidRPr="004A5DCD" w:rsidRDefault="00C507B0" w:rsidP="004A5DCD">
      <w:r w:rsidRPr="004A5DCD">
        <w:object w:dxaOrig="195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97.8pt;height:42.1pt" o:ole="">
            <v:imagedata r:id="rId10" o:title=""/>
          </v:shape>
          <o:OLEObject Type="Embed" ProgID="Package" ShapeID="_x0000_i1029" DrawAspect="Content" ObjectID="_1551102647" r:id="rId11"/>
        </w:object>
      </w:r>
    </w:p>
    <w:sectPr w:rsidR="004A5DCD" w:rsidRPr="004A5DCD" w:rsidSect="00B14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E53" w:rsidRDefault="00227E53" w:rsidP="0051696D">
      <w:r>
        <w:separator/>
      </w:r>
    </w:p>
  </w:endnote>
  <w:endnote w:type="continuationSeparator" w:id="0">
    <w:p w:rsidR="00227E53" w:rsidRDefault="00227E53" w:rsidP="00516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E53" w:rsidRDefault="00227E53" w:rsidP="0051696D">
      <w:r>
        <w:separator/>
      </w:r>
    </w:p>
  </w:footnote>
  <w:footnote w:type="continuationSeparator" w:id="0">
    <w:p w:rsidR="00227E53" w:rsidRDefault="00227E53" w:rsidP="00516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DD391A"/>
    <w:multiLevelType w:val="multilevel"/>
    <w:tmpl w:val="8FDA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0E4F"/>
    <w:rsid w:val="00000533"/>
    <w:rsid w:val="00002894"/>
    <w:rsid w:val="00017B3E"/>
    <w:rsid w:val="00022957"/>
    <w:rsid w:val="0002380C"/>
    <w:rsid w:val="00024B78"/>
    <w:rsid w:val="000323FE"/>
    <w:rsid w:val="000358E0"/>
    <w:rsid w:val="000360E7"/>
    <w:rsid w:val="0003610A"/>
    <w:rsid w:val="00036AE3"/>
    <w:rsid w:val="0004376A"/>
    <w:rsid w:val="00047FBD"/>
    <w:rsid w:val="0009170E"/>
    <w:rsid w:val="00093753"/>
    <w:rsid w:val="00095B8D"/>
    <w:rsid w:val="000C2631"/>
    <w:rsid w:val="000D7B36"/>
    <w:rsid w:val="000E55AB"/>
    <w:rsid w:val="000E5BBC"/>
    <w:rsid w:val="00100084"/>
    <w:rsid w:val="00106DEF"/>
    <w:rsid w:val="001072D7"/>
    <w:rsid w:val="00110A74"/>
    <w:rsid w:val="00111DFD"/>
    <w:rsid w:val="001121B8"/>
    <w:rsid w:val="00113CEB"/>
    <w:rsid w:val="00122FCC"/>
    <w:rsid w:val="001410CC"/>
    <w:rsid w:val="00141F70"/>
    <w:rsid w:val="001435F5"/>
    <w:rsid w:val="00150F93"/>
    <w:rsid w:val="00157E5F"/>
    <w:rsid w:val="0016109C"/>
    <w:rsid w:val="001610A7"/>
    <w:rsid w:val="001644A1"/>
    <w:rsid w:val="00171495"/>
    <w:rsid w:val="00173C29"/>
    <w:rsid w:val="00176C1E"/>
    <w:rsid w:val="0018295D"/>
    <w:rsid w:val="001B7297"/>
    <w:rsid w:val="001C28CB"/>
    <w:rsid w:val="001C728D"/>
    <w:rsid w:val="001E491B"/>
    <w:rsid w:val="001F22BB"/>
    <w:rsid w:val="002008AC"/>
    <w:rsid w:val="00200B44"/>
    <w:rsid w:val="00205C5C"/>
    <w:rsid w:val="00227E53"/>
    <w:rsid w:val="00251F1E"/>
    <w:rsid w:val="0025394D"/>
    <w:rsid w:val="00253A20"/>
    <w:rsid w:val="002654BD"/>
    <w:rsid w:val="002656FA"/>
    <w:rsid w:val="00272ACE"/>
    <w:rsid w:val="00273BDE"/>
    <w:rsid w:val="00274869"/>
    <w:rsid w:val="00281CA0"/>
    <w:rsid w:val="002868AC"/>
    <w:rsid w:val="00290C73"/>
    <w:rsid w:val="002C369D"/>
    <w:rsid w:val="002D11B8"/>
    <w:rsid w:val="002E14C8"/>
    <w:rsid w:val="00326ABF"/>
    <w:rsid w:val="00337C54"/>
    <w:rsid w:val="00351F17"/>
    <w:rsid w:val="00365447"/>
    <w:rsid w:val="00365E0F"/>
    <w:rsid w:val="00381358"/>
    <w:rsid w:val="00382447"/>
    <w:rsid w:val="003A566E"/>
    <w:rsid w:val="003B71F7"/>
    <w:rsid w:val="003C5854"/>
    <w:rsid w:val="003D768F"/>
    <w:rsid w:val="003E0174"/>
    <w:rsid w:val="003E6278"/>
    <w:rsid w:val="003E7F83"/>
    <w:rsid w:val="00402173"/>
    <w:rsid w:val="00423657"/>
    <w:rsid w:val="004324B4"/>
    <w:rsid w:val="004328BC"/>
    <w:rsid w:val="004534DE"/>
    <w:rsid w:val="00471F8A"/>
    <w:rsid w:val="00474133"/>
    <w:rsid w:val="00475754"/>
    <w:rsid w:val="00491E09"/>
    <w:rsid w:val="0049589F"/>
    <w:rsid w:val="004A5DCD"/>
    <w:rsid w:val="004B1F36"/>
    <w:rsid w:val="004B2384"/>
    <w:rsid w:val="004D223F"/>
    <w:rsid w:val="004D3295"/>
    <w:rsid w:val="004D6ADE"/>
    <w:rsid w:val="004F7297"/>
    <w:rsid w:val="00503A37"/>
    <w:rsid w:val="00506FAA"/>
    <w:rsid w:val="00512B8D"/>
    <w:rsid w:val="0051696D"/>
    <w:rsid w:val="005175D3"/>
    <w:rsid w:val="00521AF3"/>
    <w:rsid w:val="00525B10"/>
    <w:rsid w:val="005405E4"/>
    <w:rsid w:val="00552EE9"/>
    <w:rsid w:val="00562187"/>
    <w:rsid w:val="00562997"/>
    <w:rsid w:val="005A0BB1"/>
    <w:rsid w:val="005D31B3"/>
    <w:rsid w:val="005D7AAD"/>
    <w:rsid w:val="00601F4C"/>
    <w:rsid w:val="00631808"/>
    <w:rsid w:val="0063405E"/>
    <w:rsid w:val="00655AE7"/>
    <w:rsid w:val="00661E1C"/>
    <w:rsid w:val="00682AF4"/>
    <w:rsid w:val="006A11D3"/>
    <w:rsid w:val="006B4FA7"/>
    <w:rsid w:val="006C12CB"/>
    <w:rsid w:val="006C1735"/>
    <w:rsid w:val="006D378E"/>
    <w:rsid w:val="006D4B02"/>
    <w:rsid w:val="006D7110"/>
    <w:rsid w:val="006D7340"/>
    <w:rsid w:val="006F0CC8"/>
    <w:rsid w:val="00706611"/>
    <w:rsid w:val="00710772"/>
    <w:rsid w:val="007148E3"/>
    <w:rsid w:val="007341D8"/>
    <w:rsid w:val="00747B12"/>
    <w:rsid w:val="0076345F"/>
    <w:rsid w:val="0076450A"/>
    <w:rsid w:val="00774C1C"/>
    <w:rsid w:val="007874C3"/>
    <w:rsid w:val="00792FE2"/>
    <w:rsid w:val="007955CF"/>
    <w:rsid w:val="007C0ADE"/>
    <w:rsid w:val="007F069D"/>
    <w:rsid w:val="007F13EE"/>
    <w:rsid w:val="00800D7A"/>
    <w:rsid w:val="008150CC"/>
    <w:rsid w:val="00834DE5"/>
    <w:rsid w:val="00846EC2"/>
    <w:rsid w:val="00850F0C"/>
    <w:rsid w:val="00852499"/>
    <w:rsid w:val="00865728"/>
    <w:rsid w:val="00884C93"/>
    <w:rsid w:val="00887628"/>
    <w:rsid w:val="008A4F6E"/>
    <w:rsid w:val="008C4EED"/>
    <w:rsid w:val="008C6472"/>
    <w:rsid w:val="008C78DE"/>
    <w:rsid w:val="008D3FAB"/>
    <w:rsid w:val="008F0D09"/>
    <w:rsid w:val="008F6988"/>
    <w:rsid w:val="00905F58"/>
    <w:rsid w:val="00913A8C"/>
    <w:rsid w:val="0092344D"/>
    <w:rsid w:val="009412CF"/>
    <w:rsid w:val="00944ECD"/>
    <w:rsid w:val="00980D38"/>
    <w:rsid w:val="00997661"/>
    <w:rsid w:val="009A32BF"/>
    <w:rsid w:val="009A7613"/>
    <w:rsid w:val="009B619C"/>
    <w:rsid w:val="009C185D"/>
    <w:rsid w:val="009C44D0"/>
    <w:rsid w:val="009C7611"/>
    <w:rsid w:val="009D57FD"/>
    <w:rsid w:val="009E2502"/>
    <w:rsid w:val="009E6B2F"/>
    <w:rsid w:val="009F1A9B"/>
    <w:rsid w:val="009F3AEC"/>
    <w:rsid w:val="00A00E4F"/>
    <w:rsid w:val="00A06DDB"/>
    <w:rsid w:val="00A15125"/>
    <w:rsid w:val="00A26094"/>
    <w:rsid w:val="00A319AD"/>
    <w:rsid w:val="00A4141B"/>
    <w:rsid w:val="00A77890"/>
    <w:rsid w:val="00AA1847"/>
    <w:rsid w:val="00AB08FB"/>
    <w:rsid w:val="00AC54ED"/>
    <w:rsid w:val="00AD2245"/>
    <w:rsid w:val="00AD28EF"/>
    <w:rsid w:val="00AD3B21"/>
    <w:rsid w:val="00AD5D6B"/>
    <w:rsid w:val="00AE02BF"/>
    <w:rsid w:val="00AE3784"/>
    <w:rsid w:val="00AF58CE"/>
    <w:rsid w:val="00B13530"/>
    <w:rsid w:val="00B14B54"/>
    <w:rsid w:val="00B2562B"/>
    <w:rsid w:val="00B37053"/>
    <w:rsid w:val="00B460B9"/>
    <w:rsid w:val="00B66F7D"/>
    <w:rsid w:val="00B83D20"/>
    <w:rsid w:val="00B86572"/>
    <w:rsid w:val="00B86851"/>
    <w:rsid w:val="00B91409"/>
    <w:rsid w:val="00B94E21"/>
    <w:rsid w:val="00BA088B"/>
    <w:rsid w:val="00BA4ECE"/>
    <w:rsid w:val="00BC1500"/>
    <w:rsid w:val="00BC36BF"/>
    <w:rsid w:val="00BD7B48"/>
    <w:rsid w:val="00BD7C02"/>
    <w:rsid w:val="00BE654D"/>
    <w:rsid w:val="00C0532D"/>
    <w:rsid w:val="00C170B6"/>
    <w:rsid w:val="00C200C9"/>
    <w:rsid w:val="00C35C0F"/>
    <w:rsid w:val="00C4015D"/>
    <w:rsid w:val="00C40275"/>
    <w:rsid w:val="00C507B0"/>
    <w:rsid w:val="00C51793"/>
    <w:rsid w:val="00C629DD"/>
    <w:rsid w:val="00C83F61"/>
    <w:rsid w:val="00C84ABD"/>
    <w:rsid w:val="00C92AAB"/>
    <w:rsid w:val="00C932DF"/>
    <w:rsid w:val="00C96723"/>
    <w:rsid w:val="00CA2E3D"/>
    <w:rsid w:val="00CA48FF"/>
    <w:rsid w:val="00CC58DC"/>
    <w:rsid w:val="00D1324E"/>
    <w:rsid w:val="00D22F61"/>
    <w:rsid w:val="00D30F27"/>
    <w:rsid w:val="00D51D70"/>
    <w:rsid w:val="00D5545E"/>
    <w:rsid w:val="00D56A8F"/>
    <w:rsid w:val="00D71611"/>
    <w:rsid w:val="00D7222E"/>
    <w:rsid w:val="00D777EA"/>
    <w:rsid w:val="00DA0D6E"/>
    <w:rsid w:val="00DA26A9"/>
    <w:rsid w:val="00DA57F0"/>
    <w:rsid w:val="00DB5293"/>
    <w:rsid w:val="00DC26F1"/>
    <w:rsid w:val="00DD282E"/>
    <w:rsid w:val="00DE57E2"/>
    <w:rsid w:val="00DF164C"/>
    <w:rsid w:val="00E04647"/>
    <w:rsid w:val="00E11A88"/>
    <w:rsid w:val="00E41096"/>
    <w:rsid w:val="00E46C3D"/>
    <w:rsid w:val="00E5084E"/>
    <w:rsid w:val="00E5705E"/>
    <w:rsid w:val="00E570FC"/>
    <w:rsid w:val="00E906FF"/>
    <w:rsid w:val="00E90A1F"/>
    <w:rsid w:val="00EA7AAA"/>
    <w:rsid w:val="00EB6779"/>
    <w:rsid w:val="00EC2C92"/>
    <w:rsid w:val="00EE059A"/>
    <w:rsid w:val="00EF1EFC"/>
    <w:rsid w:val="00EF2508"/>
    <w:rsid w:val="00EF7F41"/>
    <w:rsid w:val="00F074E2"/>
    <w:rsid w:val="00F078BC"/>
    <w:rsid w:val="00F13974"/>
    <w:rsid w:val="00F24677"/>
    <w:rsid w:val="00F31B67"/>
    <w:rsid w:val="00F33294"/>
    <w:rsid w:val="00F3406A"/>
    <w:rsid w:val="00F54450"/>
    <w:rsid w:val="00F631EA"/>
    <w:rsid w:val="00FB101A"/>
    <w:rsid w:val="00FB4152"/>
    <w:rsid w:val="00FB7C00"/>
    <w:rsid w:val="00FD0FDA"/>
    <w:rsid w:val="00FD4721"/>
    <w:rsid w:val="00FF5C74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05E4"/>
    <w:pPr>
      <w:widowControl w:val="0"/>
      <w:spacing w:line="30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11B8"/>
    <w:p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11B8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0C73"/>
    <w:pPr>
      <w:keepNext/>
      <w:keepLines/>
      <w:spacing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6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69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69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69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696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1696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169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11B8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DF164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DF164C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D11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72ACE"/>
  </w:style>
  <w:style w:type="character" w:customStyle="1" w:styleId="3Char">
    <w:name w:val="标题 3 Char"/>
    <w:basedOn w:val="a0"/>
    <w:link w:val="3"/>
    <w:uiPriority w:val="9"/>
    <w:rsid w:val="00290C7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61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290C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0C73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F07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F078B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8">
    <w:name w:val="Strong"/>
    <w:basedOn w:val="a0"/>
    <w:uiPriority w:val="22"/>
    <w:qFormat/>
    <w:rsid w:val="005D31B3"/>
    <w:rPr>
      <w:b/>
      <w:bCs/>
    </w:rPr>
  </w:style>
  <w:style w:type="paragraph" w:styleId="a9">
    <w:name w:val="Quote"/>
    <w:basedOn w:val="a"/>
    <w:next w:val="a"/>
    <w:link w:val="Char3"/>
    <w:uiPriority w:val="29"/>
    <w:qFormat/>
    <w:rsid w:val="00747B12"/>
    <w:pPr>
      <w:spacing w:line="240" w:lineRule="auto"/>
    </w:pPr>
    <w:rPr>
      <w:rFonts w:ascii="Courier New" w:hAnsi="Courier New" w:cs="Courier New"/>
      <w:color w:val="000080"/>
      <w:kern w:val="0"/>
      <w:sz w:val="20"/>
      <w:szCs w:val="20"/>
    </w:rPr>
  </w:style>
  <w:style w:type="character" w:customStyle="1" w:styleId="Char3">
    <w:name w:val="引用 Char"/>
    <w:basedOn w:val="a0"/>
    <w:link w:val="a9"/>
    <w:uiPriority w:val="29"/>
    <w:rsid w:val="00747B12"/>
    <w:rPr>
      <w:rFonts w:ascii="Courier New" w:hAnsi="Courier New" w:cs="Courier New"/>
      <w:color w:val="000080"/>
      <w:kern w:val="0"/>
      <w:sz w:val="20"/>
      <w:szCs w:val="20"/>
    </w:rPr>
  </w:style>
  <w:style w:type="table" w:customStyle="1" w:styleId="-11">
    <w:name w:val="浅色列表 - 强调文字颜色 11"/>
    <w:basedOn w:val="a1"/>
    <w:uiPriority w:val="61"/>
    <w:rsid w:val="000360E7"/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0360E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">
    <w:name w:val="Light List Accent 3"/>
    <w:basedOn w:val="a1"/>
    <w:uiPriority w:val="61"/>
    <w:rsid w:val="000360E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0360E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11">
    <w:name w:val="浅色列表1"/>
    <w:basedOn w:val="a1"/>
    <w:uiPriority w:val="61"/>
    <w:rsid w:val="000360E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6">
    <w:name w:val="Light Shading Accent 6"/>
    <w:basedOn w:val="a1"/>
    <w:uiPriority w:val="60"/>
    <w:rsid w:val="000360E7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">
    <w:name w:val="Light Shading Accent 5"/>
    <w:basedOn w:val="a1"/>
    <w:uiPriority w:val="60"/>
    <w:rsid w:val="000360E7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-110">
    <w:name w:val="浅色底纹 - 强调文字颜色 11"/>
    <w:basedOn w:val="a1"/>
    <w:uiPriority w:val="60"/>
    <w:rsid w:val="000360E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\wordModle\&#20351;&#29992;&#25163;&#2087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73DEC-16B2-4D1D-B733-0DDAE34E0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使用手册.dotx</Template>
  <TotalTime>0</TotalTime>
  <Pages>6</Pages>
  <Words>652</Words>
  <Characters>3720</Characters>
  <Application>Microsoft Office Word</Application>
  <DocSecurity>0</DocSecurity>
  <Lines>31</Lines>
  <Paragraphs>8</Paragraphs>
  <ScaleCrop>false</ScaleCrop>
  <Company>Lenovo</Company>
  <LinksUpToDate>false</LinksUpToDate>
  <CharactersWithSpaces>4364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lenovo-01</dc:creator>
  <cp:lastModifiedBy>kunlun zhang</cp:lastModifiedBy>
  <cp:revision>2</cp:revision>
  <dcterms:created xsi:type="dcterms:W3CDTF">2017-03-15T09:04:00Z</dcterms:created>
  <dcterms:modified xsi:type="dcterms:W3CDTF">2017-03-15T09:04:00Z</dcterms:modified>
</cp:coreProperties>
</file>